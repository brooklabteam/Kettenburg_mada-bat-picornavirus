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8905" w:type="dxa"/>
        <w:tblLayout w:type="fixed"/>
        <w:tblLook w:val="04A0" w:firstRow="1" w:lastRow="0" w:firstColumn="1" w:lastColumn="0" w:noHBand="0" w:noVBand="1"/>
      </w:tblPr>
      <w:tblGrid>
        <w:gridCol w:w="985"/>
        <w:gridCol w:w="2520"/>
        <w:gridCol w:w="1170"/>
        <w:gridCol w:w="810"/>
        <w:gridCol w:w="900"/>
        <w:gridCol w:w="900"/>
        <w:gridCol w:w="810"/>
        <w:gridCol w:w="810"/>
      </w:tblGrid>
      <w:tr w:rsidR="005B1337" w:rsidRPr="005B1337" w14:paraId="20118B45" w14:textId="77777777" w:rsidTr="005B1337">
        <w:tc>
          <w:tcPr>
            <w:tcW w:w="985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767AA72" w14:textId="77777777" w:rsidR="00942B60" w:rsidRPr="005B1337" w:rsidRDefault="00942B60" w:rsidP="00544E8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5B1337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Accession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F02CED9" w14:textId="77777777" w:rsidR="00942B60" w:rsidRPr="005B1337" w:rsidRDefault="00942B60" w:rsidP="00544E8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5B1337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Virus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9C64934" w14:textId="693BCD75" w:rsidR="00942B60" w:rsidRPr="005B1337" w:rsidRDefault="00942B60" w:rsidP="00544E8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FFFFFF" w:themeColor="background1"/>
                <w:sz w:val="16"/>
                <w:szCs w:val="16"/>
              </w:rPr>
              <w:t>2C helicase</w:t>
            </w:r>
            <w:r w:rsidRPr="005B1337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 xml:space="preserve"> GxxGxGKS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6F318B9" w14:textId="3645F80B" w:rsidR="00942B60" w:rsidRPr="005B1337" w:rsidRDefault="00942B60" w:rsidP="00544E8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FFFFFF" w:themeColor="background1"/>
                <w:sz w:val="16"/>
                <w:szCs w:val="16"/>
              </w:rPr>
              <w:t xml:space="preserve">2A protease </w:t>
            </w:r>
            <w:r w:rsidRPr="005B1337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GxCG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70839F7" w14:textId="35497F1C" w:rsidR="00942B60" w:rsidRPr="005B1337" w:rsidRDefault="00942B60" w:rsidP="00544E8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FFFFFF" w:themeColor="background1"/>
                <w:sz w:val="16"/>
                <w:szCs w:val="16"/>
              </w:rPr>
              <w:t xml:space="preserve">3C protease </w:t>
            </w:r>
            <w:r w:rsidRPr="005B1337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GxCG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1A47A84" w14:textId="5F9E2917" w:rsidR="00942B60" w:rsidRPr="005B1337" w:rsidRDefault="00942B60" w:rsidP="00544E8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FFFFFF" w:themeColor="background1"/>
                <w:sz w:val="16"/>
                <w:szCs w:val="16"/>
              </w:rPr>
              <w:t xml:space="preserve">RdRp </w:t>
            </w:r>
            <w:r w:rsidRPr="005B1337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KDELR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DFD0639" w14:textId="519B41FA" w:rsidR="00942B60" w:rsidRPr="005B1337" w:rsidRDefault="00942B60" w:rsidP="00544E8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FFFFFF" w:themeColor="background1"/>
                <w:sz w:val="16"/>
                <w:szCs w:val="16"/>
              </w:rPr>
              <w:t xml:space="preserve">RdRp </w:t>
            </w:r>
            <w:r w:rsidRPr="005B1337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YGDD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EE4A49A" w14:textId="4C3EFFDE" w:rsidR="00942B60" w:rsidRPr="005B1337" w:rsidRDefault="00942B60" w:rsidP="00544E8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FFFFFF" w:themeColor="background1"/>
                <w:sz w:val="16"/>
                <w:szCs w:val="16"/>
              </w:rPr>
              <w:t xml:space="preserve">RdRp </w:t>
            </w:r>
            <w:r w:rsidRPr="005B1337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FLKR</w:t>
            </w:r>
          </w:p>
        </w:tc>
      </w:tr>
      <w:tr w:rsidR="005B1337" w:rsidRPr="005B1337" w14:paraId="6A267E40" w14:textId="77777777" w:rsidTr="005B1337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EE8E95E" w14:textId="143A791B" w:rsidR="001B06EC" w:rsidRPr="005B1337" w:rsidRDefault="001B06EC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PP766467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4DBEF2" w14:textId="2E7F31EA" w:rsidR="001B06EC" w:rsidRPr="005B1337" w:rsidRDefault="001B06EC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</w:t>
            </w:r>
            <w:r w:rsidR="001A589B"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dupreanum cardiovirus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3373B" w14:textId="06615724" w:rsidR="001B06EC" w:rsidRPr="005B1337" w:rsidRDefault="001B06EC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180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DAGQGKS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AD329" w14:textId="58F1CC56" w:rsidR="001B06EC" w:rsidRPr="005B1337" w:rsidRDefault="001B06EC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3A7FC" w14:textId="6AF288FA" w:rsidR="001B06EC" w:rsidRPr="005B1337" w:rsidRDefault="001B06EC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651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WCG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7E02B17" w14:textId="76E211F2" w:rsidR="001B06EC" w:rsidRPr="005B1337" w:rsidRDefault="001B06EC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858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E1E234" w14:textId="350ACC76" w:rsidR="001B06EC" w:rsidRPr="005B1337" w:rsidRDefault="001B06EC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1030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AFBE5B" w14:textId="4FD8E1AD" w:rsidR="001B06EC" w:rsidRPr="005B1337" w:rsidRDefault="001B06EC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1078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LKR</w:t>
            </w:r>
          </w:p>
        </w:tc>
      </w:tr>
      <w:tr w:rsidR="005B1337" w:rsidRPr="005B1337" w14:paraId="5AA8EEB5" w14:textId="77777777" w:rsidTr="005B1337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4E6BCB6" w14:textId="2244CB5D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OQ818337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2E26EF5" w14:textId="7ACC7BAD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hepatovirus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C76281" w14:textId="11B19802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1459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NRGGGKS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1ABCDD" w14:textId="65213773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CC5E80" w14:textId="465935DB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1924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MCG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25223C7" w14:textId="6773EECB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334382" w14:textId="659CD296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DB1D799" w14:textId="4C47B376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5B1337" w:rsidRPr="005B1337" w14:paraId="7A999ECF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FEAAC1E" w14:textId="443A7E5C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PP766455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D9CA05" w14:textId="5DF043C7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hepatovirus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281AD3" w14:textId="65651483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1426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NRGGGKS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99F7FA" w14:textId="71D0E304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B1E2B" w14:textId="75A21333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1891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MCG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751241F" w14:textId="65C78A61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2109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3A48F" w14:textId="33149902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2285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2CDFFC" w14:textId="383EBF8A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2338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LKR</w:t>
            </w:r>
          </w:p>
        </w:tc>
      </w:tr>
      <w:tr w:rsidR="005B1337" w:rsidRPr="005B1337" w14:paraId="54466450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26E6A5A" w14:textId="130E6584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PP766457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F2E1FA" w14:textId="6A52CAED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hepatovirus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D40138" w14:textId="053FC82F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1459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NRGGGKS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3FB388" w14:textId="7AEF5DA1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D761B7" w14:textId="4BE7F049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1924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MCG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CC8652" w14:textId="1BF9F1AB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2142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49AD4B" w14:textId="5EB8FC18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2318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89BDE3" w14:textId="79AC0FCA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2371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LKR</w:t>
            </w:r>
          </w:p>
        </w:tc>
      </w:tr>
      <w:tr w:rsidR="005B1337" w:rsidRPr="005B1337" w14:paraId="73C8B3BE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B832968" w14:textId="01918AB7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PP766458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D8342D" w14:textId="23C32101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hepatovirus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6816F" w14:textId="0FD5FB08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0460F" w14:textId="1F0C2951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C72E8" w14:textId="3099BFE0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15116BC" w14:textId="1562B7BD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216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E1E5B7" w14:textId="072F8C74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392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3678E4" w14:textId="462BF9DC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445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LKR</w:t>
            </w:r>
          </w:p>
        </w:tc>
      </w:tr>
      <w:tr w:rsidR="005B1337" w:rsidRPr="005B1337" w14:paraId="34501E17" w14:textId="77777777" w:rsidTr="005B1337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C49295F" w14:textId="5EBB46FD" w:rsidR="001A589B" w:rsidRPr="005B1337" w:rsidRDefault="001A589B" w:rsidP="00544E8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OQ818322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DC4E3AD" w14:textId="519F33B2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kobuvirus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5F263C" w14:textId="638F210F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1700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PPGTGKS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4AA317" w14:textId="04F41DC9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5F7448" w14:textId="242759A0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2164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LCG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8FCE092" w14:textId="14A60C0B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2373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4028E4" w14:textId="4128CF53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2541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06D8339" w14:textId="55A66803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2590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LKR</w:t>
            </w:r>
          </w:p>
        </w:tc>
      </w:tr>
      <w:tr w:rsidR="005B1337" w:rsidRPr="005B1337" w14:paraId="20BEE5C7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9F1FEB" w14:textId="5A027FCA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PP766449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981963" w14:textId="1A5264EC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kobuvirus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12F2D0" w14:textId="65F663DC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F9E091" w14:textId="3861DC9E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28EDB2" w14:textId="1D59703E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033A966" w14:textId="0B33C202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6588A" w14:textId="5BA68524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DAF7F9A" w14:textId="1E4E9BAF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5B1337" w:rsidRPr="005B1337" w14:paraId="46EF65EF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681CAEC" w14:textId="2CED42AC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PP766451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52B273" w14:textId="3A47FC38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kobuvirus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94C324" w14:textId="76A3D305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908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PPGTGKS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0EFBFE" w14:textId="05E36F7D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E616CB" w14:textId="0138CDE1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052338" w14:textId="7B3EDE71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24DB08" w14:textId="35E88D9D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F3AAE1" w14:textId="358D88F1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5B1337" w:rsidRPr="005B1337" w14:paraId="3167FFA9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92666C0" w14:textId="2523959B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PP766452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140C74B" w14:textId="40934276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kobuvirus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2A3F2C" w14:textId="6C696F26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C633EE" w14:textId="23D9ED2F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C31899" w14:textId="7A6CD899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306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59393BA" w14:textId="3CBE4C16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515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720DB" w14:textId="6B79AE0C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D46D0B" w14:textId="3616FC32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5B1337" w:rsidRPr="005B1337" w14:paraId="2762287E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DC7C6DD" w14:textId="612F1BF8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PP766453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4250FA2" w14:textId="66D8B73A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kobuvirus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D5A3BA" w14:textId="22FA272E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F6E35F" w14:textId="71BDD3E5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7D9452" w14:textId="1A76DD46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8AFDB56" w14:textId="5D137B41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E725F" w14:textId="4F6C48A0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F67137" w14:textId="082AFE11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5B1337" w:rsidRPr="005B1337" w14:paraId="007F2284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B8379F" w14:textId="6750EFEE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PP766454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3AC466" w14:textId="5B9651BF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kobuvirus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8D5DA4" w14:textId="30CAE52E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4E1539" w14:textId="72C6D28D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9111D6" w14:textId="508857F1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A660852" w14:textId="19A2A7F9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A19DD" w14:textId="1012B2C2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9F1896" w14:textId="386071E7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5B1337" w:rsidRPr="005B1337" w14:paraId="657001F4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85BC446" w14:textId="66FE71F3" w:rsidR="001A589B" w:rsidRPr="005B1337" w:rsidRDefault="001A589B" w:rsidP="00544E8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PP766456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856C3F" w14:textId="4A66589C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kobuvirus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96A8C9" w14:textId="536230A3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1681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PPGTGKS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5D47F" w14:textId="78F0C07E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61627" w14:textId="47159576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2145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7CCC656" w14:textId="2213BB17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2354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1A7EF" w14:textId="69FD386B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2522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F45BBC" w14:textId="326A639F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2571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LKR</w:t>
            </w:r>
          </w:p>
        </w:tc>
      </w:tr>
      <w:tr w:rsidR="005B1337" w:rsidRPr="005B1337" w14:paraId="62A33ED2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507D27F" w14:textId="27115A73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PP766450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231858" w14:textId="668CDC13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kobuvirus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9C961" w14:textId="44E39FDE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F46CF" w14:textId="6B78CEC1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C525B" w14:textId="14A0AA6B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F60611F" w14:textId="72B6785A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7ACA09" w14:textId="5D33F859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A5AB24" w14:textId="2DCB5E80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5B1337" w:rsidRPr="005B1337" w14:paraId="2FCB6E80" w14:textId="77777777" w:rsidTr="005B1337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EB94122" w14:textId="62473211" w:rsidR="001A589B" w:rsidRPr="005B1337" w:rsidRDefault="001A589B" w:rsidP="00544E8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OQ818317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4817B" w14:textId="6058A285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kunsagivirus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81425" w14:textId="435FBB2E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1337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EPGTGKS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9755A" w14:textId="4A9CBF02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7FA74" w14:textId="7A588DC2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1840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MCG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74FF82D" w14:textId="32434A1B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2053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F0AD7D" w14:textId="5A7EC699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2219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C77C4" w14:textId="4C95BEC9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2267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LKR</w:t>
            </w:r>
          </w:p>
        </w:tc>
      </w:tr>
      <w:tr w:rsidR="005B1337" w:rsidRPr="005B1337" w14:paraId="7D8A7E15" w14:textId="77777777" w:rsidTr="005B1337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C189C33" w14:textId="2D6CD614" w:rsidR="001A589B" w:rsidRPr="005B1337" w:rsidRDefault="001A589B" w:rsidP="00544E8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B133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OQ818316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2D2AF7" w14:textId="7A0A69F5" w:rsidR="001A589B" w:rsidRPr="005B1337" w:rsidRDefault="001A589B" w:rsidP="00544E8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P. rufus mischivirus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628C9" w14:textId="66993F9B" w:rsidR="001A589B" w:rsidRPr="005B1337" w:rsidRDefault="001A589B" w:rsidP="00544E8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1614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KPGAGKS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785CD" w14:textId="3F4C5184" w:rsidR="001A589B" w:rsidRPr="005B1337" w:rsidRDefault="001A589B" w:rsidP="00544E8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5010F" w14:textId="202A0EFA" w:rsidR="001A589B" w:rsidRPr="005B1337" w:rsidRDefault="001A589B" w:rsidP="00544E8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2085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YCG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8067264" w14:textId="088D555B" w:rsidR="001A589B" w:rsidRPr="005B1337" w:rsidRDefault="001A589B" w:rsidP="00544E8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2298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DEIR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5F4D48" w14:textId="311030F1" w:rsidR="001A589B" w:rsidRPr="005B1337" w:rsidRDefault="001A589B" w:rsidP="00544E8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2470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248CAA" w14:textId="55325FD2" w:rsidR="001A589B" w:rsidRPr="005B1337" w:rsidRDefault="001A589B" w:rsidP="00544E8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2519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LKR</w:t>
            </w:r>
          </w:p>
        </w:tc>
      </w:tr>
      <w:tr w:rsidR="005B1337" w:rsidRPr="005B1337" w14:paraId="42EA4500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4FF2A4D" w14:textId="5FC7B136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OQ818325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C068EE2" w14:textId="269C02D0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R. madagascariensis picornavirus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A455CF" w14:textId="4A24B1FD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1556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SPGCGKS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CBAA6" w14:textId="7CCD1B3C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1272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VCG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11A9E" w14:textId="639AD550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2023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QCG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36EE99" w14:textId="45F65C51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2220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C3D32" w14:textId="17406BBE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2389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748A4B" w14:textId="1D72031C" w:rsidR="001A589B" w:rsidRPr="005B1337" w:rsidRDefault="001A589B" w:rsidP="00544E8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5B1337" w:rsidRPr="005B1337" w14:paraId="44E24C7F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A063B3" w14:textId="5FE11989" w:rsidR="00842D59" w:rsidRPr="005B1337" w:rsidRDefault="00842D59" w:rsidP="00842D5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OQ818328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1D727E" w14:textId="599D94CE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R. madagascariensis picornavirus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BE028B" w14:textId="0D627C3B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1534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SPGCGKS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74863B" w14:textId="16448B4C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1250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VCG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4E6950" w14:textId="5EA0AE5C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2001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QCG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C2B00D9" w14:textId="554DF1C3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2198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C560E" w14:textId="2A40A6B9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2367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0E2D08" w14:textId="0D48DBBB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2414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LKR</w:t>
            </w:r>
          </w:p>
        </w:tc>
      </w:tr>
      <w:tr w:rsidR="005B1337" w:rsidRPr="005B1337" w14:paraId="5C574402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65DE1A" w14:textId="0AE650BE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OQ818346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0661C3" w14:textId="7C8EC09E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R. madagascariensis picornavirus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E15945" w14:textId="0B805E65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36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SPGCGKS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2A8754" w14:textId="56B1F8DF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96847F" w14:textId="77777777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65D3F4" w14:textId="04A554FD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10CFC" w14:textId="55BA1672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DBF51D" w14:textId="5EFBF784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5B1337" w:rsidRPr="005B1337" w14:paraId="39252D80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AD8DED7" w14:textId="03537692" w:rsidR="00842D59" w:rsidRPr="005B1337" w:rsidRDefault="00842D59" w:rsidP="00842D5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PP766469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E996FB" w14:textId="33F87CEE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R. madagascariensis picornavirus 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1C97C" w14:textId="5EDD91A6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1492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SPGSGKS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ABA3FD" w14:textId="75298051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1208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VCG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BF0A2E" w14:textId="542C9CA9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1960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QCG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6F68EDA" w14:textId="4E82D530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2157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3430B" w14:textId="0C396B75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2326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BFF4F5" w14:textId="11DC12E4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2373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LKR</w:t>
            </w:r>
          </w:p>
        </w:tc>
      </w:tr>
      <w:tr w:rsidR="005B1337" w:rsidRPr="005B1337" w14:paraId="7BBA431F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4F60D0" w14:textId="40B4409F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PP766471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41F92F" w14:textId="5E215EC1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R. madagascariensis picornavirus 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14FF2" w14:textId="413D049B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64E8E0" w14:textId="5CE676C3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46E438" w14:textId="1067097C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1AE0225" w14:textId="5BE38A13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5426C" w14:textId="4334E54D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822022C" w14:textId="5F4D921D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5B1337" w:rsidRPr="005B1337" w14:paraId="26BA613E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3AE071B" w14:textId="5E1FE50F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PP766472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53609D" w14:textId="05E51020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R. madagascariensis picornavirus 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AE3DA7" w14:textId="3FA85C5D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689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QPGSGKS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0089C" w14:textId="38EC333A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405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VCG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D71373" w14:textId="587610EF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A120741" w14:textId="44748AFF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D38C8" w14:textId="4605413D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682759" w14:textId="52A48A84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5B1337" w:rsidRPr="005B1337" w14:paraId="30FAFBF3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7314E2E" w14:textId="08A34D5D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PP766475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11F91" w14:textId="1FFE3FEE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R. madagascariensis picornavirus 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4C3E2" w14:textId="77E755FD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B9682" w14:textId="00DAC486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9D82A" w14:textId="63B1F4A9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329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QCG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D867C21" w14:textId="3D03E923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54D2A8" w14:textId="5A13BEAD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225A9D" w14:textId="4286E051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5B1337" w:rsidRPr="005B1337" w14:paraId="18A7E218" w14:textId="77777777" w:rsidTr="005B1337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5C29997" w14:textId="374A1D68" w:rsidR="00842D59" w:rsidRPr="005B1337" w:rsidRDefault="00842D59" w:rsidP="00842D59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B133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OQ818320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58B299F" w14:textId="0BBB7A9A" w:rsidR="00842D59" w:rsidRPr="005B1337" w:rsidRDefault="00842D59" w:rsidP="00842D5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sapelovirus 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C884AB" w14:textId="559A17A2" w:rsidR="00842D59" w:rsidRPr="005B1337" w:rsidRDefault="00842D59" w:rsidP="00842D5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1559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SPGTGKS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9647AC" w14:textId="13897480" w:rsidR="00842D59" w:rsidRPr="005B1337" w:rsidRDefault="00842D59" w:rsidP="00842D5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1243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FCG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86A21" w14:textId="1B471364" w:rsidR="00842D59" w:rsidRPr="005B1337" w:rsidRDefault="00842D59" w:rsidP="00842D5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2035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QCG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21C22E5" w14:textId="10BFA259" w:rsidR="00842D59" w:rsidRPr="005B1337" w:rsidRDefault="00842D59" w:rsidP="00842D5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2230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C7379CB" w14:textId="22C3DA98" w:rsidR="00842D59" w:rsidRPr="005B1337" w:rsidRDefault="00842D59" w:rsidP="00842D5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2399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5143472" w14:textId="4EA5BDC7" w:rsidR="00842D59" w:rsidRPr="005B1337" w:rsidRDefault="00842D59" w:rsidP="00842D5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2447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LKR</w:t>
            </w:r>
          </w:p>
        </w:tc>
      </w:tr>
      <w:tr w:rsidR="005B1337" w:rsidRPr="005B1337" w14:paraId="1C487EE2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E69D04D" w14:textId="7BDBA540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OQ818342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68E846" w14:textId="0AAE3321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sapelovirus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A39826" w14:textId="57EC299E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67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SPGTGKS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10D805" w14:textId="1A0567D2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3C3F84" w14:textId="5C6C9976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5D5CA2" w14:textId="4D482A38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776BD" w14:textId="648884D4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52F9DE" w14:textId="645C94BA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5B1337" w:rsidRPr="005B1337" w14:paraId="19280B3E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925C9D8" w14:textId="345F787E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OQ818343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BD3D4F" w14:textId="1834E118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sapelovirus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E5D160" w14:textId="3FAC06F2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9E02E8" w14:textId="459358B7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E22624" w14:textId="40BF4669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DE2533" w14:textId="04FD137F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5BB37" w14:textId="7BE1B172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2C14D5" w14:textId="1C61591A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5B1337" w:rsidRPr="005B1337" w14:paraId="5439BF72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71466EA" w14:textId="4D9E575C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OQ818344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BD16D2" w14:textId="790D18D0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sapelovirus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13AC6" w14:textId="067DCEF0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D89884" w14:textId="23788BE8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5FF0F2" w14:textId="629BF807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412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QCG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1AB4A75" w14:textId="14871FF4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607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43C7A" w14:textId="1EE18D56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1A0E338" w14:textId="4DF7F0D6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5B1337" w:rsidRPr="005B1337" w14:paraId="5811D6D0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5C521C1" w14:textId="4E8A393D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PP766465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ACD9F4" w14:textId="0B0ED7BC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sapelovirus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32549C" w14:textId="5376F4F2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320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SPGTGK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E4BEE2" w14:textId="159FD1A9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4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7BD89E" w14:textId="2F3AF751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131EA30" w14:textId="042EBDBD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1DD2C" w14:textId="1031B0F0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3BEC17E" w14:textId="5D5DA048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5B1337" w:rsidRPr="005B1337" w14:paraId="7C228AFA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6AD3D0" w14:textId="27C2CAAE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PP766466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4C9BC6" w14:textId="44F98426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sapelovirus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0099CE" w14:textId="334F9021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92105" w14:textId="0E59122A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1492F7" w14:textId="0A1A9660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56EB17" w14:textId="39078E6F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5B7A3" w14:textId="71EFFC95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E2995E" w14:textId="1EB9CC2E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5B1337" w:rsidRPr="005B1337" w14:paraId="23762D84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997135" w14:textId="7210CBF9" w:rsidR="00842D59" w:rsidRPr="005B1337" w:rsidRDefault="00842D59" w:rsidP="00842D59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B133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OQ818321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98EAD3" w14:textId="6D7AA3ED" w:rsidR="00842D59" w:rsidRPr="005B1337" w:rsidRDefault="00842D59" w:rsidP="00842D5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sapelovirus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758223" w14:textId="476E5CD9" w:rsidR="00842D59" w:rsidRPr="005B1337" w:rsidRDefault="00842D59" w:rsidP="00842D5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1577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SPGTGKS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0E3842" w14:textId="6FECDDB3" w:rsidR="00842D59" w:rsidRPr="005B1337" w:rsidRDefault="00842D59" w:rsidP="00842D5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1262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90F0A8" w14:textId="6D02194E" w:rsidR="00842D59" w:rsidRPr="005B1337" w:rsidRDefault="00842D59" w:rsidP="00842D5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2051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QCG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F6D04BF" w14:textId="0491BA27" w:rsidR="00842D59" w:rsidRPr="005B1337" w:rsidRDefault="00842D59" w:rsidP="00842D5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2246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5BD135" w14:textId="659F2489" w:rsidR="00842D59" w:rsidRPr="005B1337" w:rsidRDefault="00842D59" w:rsidP="00842D5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2415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758C1C" w14:textId="254988B8" w:rsidR="00842D59" w:rsidRPr="005B1337" w:rsidRDefault="00842D59" w:rsidP="00842D5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2463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LKR</w:t>
            </w:r>
          </w:p>
        </w:tc>
      </w:tr>
      <w:tr w:rsidR="005B1337" w:rsidRPr="005B1337" w14:paraId="5CBAD685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91C65FE" w14:textId="76E62FCD" w:rsidR="00842D59" w:rsidRPr="005B1337" w:rsidRDefault="00842D59" w:rsidP="00842D5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PP766462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81C85E" w14:textId="70C32DC3" w:rsidR="00842D59" w:rsidRPr="005B1337" w:rsidRDefault="00842D59" w:rsidP="00842D5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sapelovirus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F0AB2A" w14:textId="434FEE4D" w:rsidR="00842D59" w:rsidRPr="005B1337" w:rsidRDefault="00842D59" w:rsidP="00842D5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E37579" w14:textId="78EEB156" w:rsidR="00842D59" w:rsidRPr="005B1337" w:rsidRDefault="00842D59" w:rsidP="00842D5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510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1E8F88" w14:textId="7D3AF45F" w:rsidR="00842D59" w:rsidRPr="005B1337" w:rsidRDefault="00842D59" w:rsidP="00842D5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750F87" w14:textId="59BDEE0D" w:rsidR="00842D59" w:rsidRPr="005B1337" w:rsidRDefault="00842D59" w:rsidP="00842D5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16D96" w14:textId="66624735" w:rsidR="00842D59" w:rsidRPr="005B1337" w:rsidRDefault="00842D59" w:rsidP="00842D5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35C82B" w14:textId="635297F7" w:rsidR="00842D59" w:rsidRPr="005B1337" w:rsidRDefault="00842D59" w:rsidP="00842D5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5B1337" w:rsidRPr="005B1337" w14:paraId="3059B56D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6C4832A" w14:textId="77C4CD52" w:rsidR="00842D59" w:rsidRPr="005B1337" w:rsidRDefault="00842D59" w:rsidP="00842D5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PP766463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E88360" w14:textId="6F786297" w:rsidR="00842D59" w:rsidRPr="005B1337" w:rsidRDefault="00842D59" w:rsidP="00842D5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sapelovirus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04DEA7" w14:textId="729CC528" w:rsidR="00842D59" w:rsidRPr="005B1337" w:rsidRDefault="00842D59" w:rsidP="00842D5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E9245" w14:textId="034474FD" w:rsidR="00842D59" w:rsidRPr="005B1337" w:rsidRDefault="00842D59" w:rsidP="00842D5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9E4698" w14:textId="7448BF23" w:rsidR="00842D59" w:rsidRPr="005B1337" w:rsidRDefault="00842D59" w:rsidP="00842D5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0713DA" w14:textId="25D98885" w:rsidR="00842D59" w:rsidRPr="005B1337" w:rsidRDefault="00842D59" w:rsidP="00842D5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17BD8" w14:textId="255728D0" w:rsidR="00842D59" w:rsidRPr="005B1337" w:rsidRDefault="00842D59" w:rsidP="00842D5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48EBA7" w14:textId="1BC58CE1" w:rsidR="00842D59" w:rsidRPr="005B1337" w:rsidRDefault="00842D59" w:rsidP="00842D5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5B1337" w:rsidRPr="005B1337" w14:paraId="757EAF51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C91F561" w14:textId="5405BAC0" w:rsidR="00842D59" w:rsidRPr="005B1337" w:rsidRDefault="00842D59" w:rsidP="00842D5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PP766464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7F81D4" w14:textId="41A38434" w:rsidR="00842D59" w:rsidRPr="005B1337" w:rsidRDefault="00842D59" w:rsidP="00842D5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sapelovirus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A45198" w14:textId="78162414" w:rsidR="00842D59" w:rsidRPr="005B1337" w:rsidRDefault="00842D59" w:rsidP="00842D5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43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SPGTGK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DB1B2C" w14:textId="7C41B882" w:rsidR="00842D59" w:rsidRPr="005B1337" w:rsidRDefault="00842D59" w:rsidP="00842D5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AE307E" w14:textId="00504532" w:rsidR="00842D59" w:rsidRPr="005B1337" w:rsidRDefault="00842D59" w:rsidP="00842D5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870C84" w14:textId="227B4D48" w:rsidR="00842D59" w:rsidRPr="005B1337" w:rsidRDefault="00842D59" w:rsidP="00842D5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80D60" w14:textId="6F508CE2" w:rsidR="00842D59" w:rsidRPr="005B1337" w:rsidRDefault="00842D59" w:rsidP="00842D5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260B85" w14:textId="0039BE81" w:rsidR="00842D59" w:rsidRPr="005B1337" w:rsidRDefault="00842D59" w:rsidP="00842D5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5B1337" w:rsidRPr="005B1337" w14:paraId="25E32CED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EE1A1C9" w14:textId="730DDE23" w:rsidR="00842D59" w:rsidRPr="005B1337" w:rsidRDefault="00842D59" w:rsidP="00842D5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OQ818329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084D52" w14:textId="06A4D87A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R. madagascariensis sapelovirus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B308F" w14:textId="05615CE1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1566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TPGTGKS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2BBC2" w14:textId="1B2EA1CE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1247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9EB34" w14:textId="56516A62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2036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QCG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740E8AD" w14:textId="00A5CB1C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2231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2B3D4C" w14:textId="0F3E34F0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2400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DB373E" w14:textId="6744CAAB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2448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LKR</w:t>
            </w:r>
          </w:p>
        </w:tc>
      </w:tr>
      <w:tr w:rsidR="005B1337" w:rsidRPr="005B1337" w14:paraId="09CC90AA" w14:textId="77777777" w:rsidTr="005B1337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C96B3AF" w14:textId="19F3193A" w:rsidR="00842D59" w:rsidRPr="005B1337" w:rsidRDefault="00842D59" w:rsidP="00842D5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OQ818318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C781B77" w14:textId="1E1B8AB5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E. dupreanum teschovirus 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C2645E" w14:textId="21A503EB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1368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KPGQGKS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915692" w14:textId="529410C2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B2F283" w14:textId="1553B9C5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1854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YCG, 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1869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ICG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00E4C68" w14:textId="480A857F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2063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95E9D4" w14:textId="56B02530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2228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5383EC2" w14:textId="3E8F8A4A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2275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LKR</w:t>
            </w:r>
          </w:p>
        </w:tc>
      </w:tr>
      <w:tr w:rsidR="005B1337" w:rsidRPr="005B1337" w14:paraId="44C7BAC5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D68AB9" w14:textId="23B90948" w:rsidR="00842D59" w:rsidRPr="005B1337" w:rsidRDefault="00842D59" w:rsidP="00842D5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OQ818323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94A131" w14:textId="0CA5E52D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R. madagascariensis teschovirus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F8A14D" w14:textId="5355B6E7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1407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KPGQGKS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50F245" w14:textId="1A56A7AB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6B1F1A" w14:textId="096B063E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1897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YCG, 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1912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ICG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59500B5" w14:textId="69DB380F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2106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91EE9" w14:textId="1A0298DA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2272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338D7D" w14:textId="70AEB145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2319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LKR</w:t>
            </w:r>
          </w:p>
        </w:tc>
      </w:tr>
      <w:tr w:rsidR="005B1337" w:rsidRPr="005B1337" w14:paraId="4E4935B0" w14:textId="77777777" w:rsidTr="005B1337"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D54E08C" w14:textId="78D3883E" w:rsidR="00842D59" w:rsidRPr="005B1337" w:rsidRDefault="00842D59" w:rsidP="00842D5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OQ818324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37318C" w14:textId="661EAD2E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R. madagascariensis teschovirus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4CE21" w14:textId="41E6A4E3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1412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KPGQGKS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4B502" w14:textId="485076E0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0F2A8" w14:textId="51ED441E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1902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FCG, 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1917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ICG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119E435" w14:textId="165B1D73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2111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54A28A" w14:textId="4085837E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2277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EC6770" w14:textId="5D1253E3" w:rsidR="00842D59" w:rsidRPr="005B1337" w:rsidRDefault="00842D59" w:rsidP="00842D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F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2324</w:t>
            </w:r>
            <w:r w:rsidRPr="005B1337">
              <w:rPr>
                <w:rFonts w:ascii="Calibri" w:hAnsi="Calibri" w:cs="Calibri"/>
                <w:color w:val="000000"/>
                <w:sz w:val="16"/>
                <w:szCs w:val="16"/>
              </w:rPr>
              <w:t>LKR</w:t>
            </w:r>
          </w:p>
        </w:tc>
      </w:tr>
    </w:tbl>
    <w:p w14:paraId="6A11FC19" w14:textId="77777777" w:rsidR="003531F3" w:rsidRDefault="003531F3"/>
    <w:sectPr w:rsidR="003531F3" w:rsidSect="005B1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76F2"/>
    <w:rsid w:val="00032F1E"/>
    <w:rsid w:val="000607B1"/>
    <w:rsid w:val="00067C1D"/>
    <w:rsid w:val="000819D1"/>
    <w:rsid w:val="000839BD"/>
    <w:rsid w:val="000A01A6"/>
    <w:rsid w:val="000A61E4"/>
    <w:rsid w:val="000B6CA0"/>
    <w:rsid w:val="000C3D57"/>
    <w:rsid w:val="000D1AE1"/>
    <w:rsid w:val="000F231B"/>
    <w:rsid w:val="00100AD1"/>
    <w:rsid w:val="00111D83"/>
    <w:rsid w:val="00162352"/>
    <w:rsid w:val="00164E35"/>
    <w:rsid w:val="001768BD"/>
    <w:rsid w:val="00193BCF"/>
    <w:rsid w:val="001A589B"/>
    <w:rsid w:val="001A6AF2"/>
    <w:rsid w:val="001B06EC"/>
    <w:rsid w:val="001D7757"/>
    <w:rsid w:val="00216006"/>
    <w:rsid w:val="002211D3"/>
    <w:rsid w:val="00223664"/>
    <w:rsid w:val="0023602B"/>
    <w:rsid w:val="00236CF2"/>
    <w:rsid w:val="002666D2"/>
    <w:rsid w:val="00277181"/>
    <w:rsid w:val="0028337E"/>
    <w:rsid w:val="002922C9"/>
    <w:rsid w:val="002A2C25"/>
    <w:rsid w:val="002D26FF"/>
    <w:rsid w:val="002E08B3"/>
    <w:rsid w:val="003023C1"/>
    <w:rsid w:val="00320446"/>
    <w:rsid w:val="0033513C"/>
    <w:rsid w:val="00336813"/>
    <w:rsid w:val="00345554"/>
    <w:rsid w:val="00350106"/>
    <w:rsid w:val="00352587"/>
    <w:rsid w:val="003531F3"/>
    <w:rsid w:val="003573DC"/>
    <w:rsid w:val="00373B65"/>
    <w:rsid w:val="00387C02"/>
    <w:rsid w:val="00394FF5"/>
    <w:rsid w:val="00395383"/>
    <w:rsid w:val="003A6AF4"/>
    <w:rsid w:val="003B2812"/>
    <w:rsid w:val="003B4062"/>
    <w:rsid w:val="003E6FDE"/>
    <w:rsid w:val="003F0700"/>
    <w:rsid w:val="00402087"/>
    <w:rsid w:val="00415126"/>
    <w:rsid w:val="004222BE"/>
    <w:rsid w:val="0043373C"/>
    <w:rsid w:val="00460B42"/>
    <w:rsid w:val="0046661D"/>
    <w:rsid w:val="00470B5F"/>
    <w:rsid w:val="00471F6A"/>
    <w:rsid w:val="00486F48"/>
    <w:rsid w:val="00493DAC"/>
    <w:rsid w:val="004B5D59"/>
    <w:rsid w:val="004F1F29"/>
    <w:rsid w:val="004F33A9"/>
    <w:rsid w:val="0050382E"/>
    <w:rsid w:val="00524D04"/>
    <w:rsid w:val="00544E80"/>
    <w:rsid w:val="00552B9B"/>
    <w:rsid w:val="00555EB4"/>
    <w:rsid w:val="005700F1"/>
    <w:rsid w:val="00575649"/>
    <w:rsid w:val="00580892"/>
    <w:rsid w:val="0058561C"/>
    <w:rsid w:val="005A12F2"/>
    <w:rsid w:val="005B1337"/>
    <w:rsid w:val="005D5936"/>
    <w:rsid w:val="005F71E0"/>
    <w:rsid w:val="00624F74"/>
    <w:rsid w:val="00657B24"/>
    <w:rsid w:val="0066051A"/>
    <w:rsid w:val="006756D6"/>
    <w:rsid w:val="006A6DA6"/>
    <w:rsid w:val="006C58B9"/>
    <w:rsid w:val="006C6C9A"/>
    <w:rsid w:val="006C74C7"/>
    <w:rsid w:val="006E1258"/>
    <w:rsid w:val="006E7F68"/>
    <w:rsid w:val="007102F3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E5E3D"/>
    <w:rsid w:val="007F3C84"/>
    <w:rsid w:val="00804243"/>
    <w:rsid w:val="00842D59"/>
    <w:rsid w:val="008567ED"/>
    <w:rsid w:val="0087184F"/>
    <w:rsid w:val="008942D1"/>
    <w:rsid w:val="008C1A50"/>
    <w:rsid w:val="008D1285"/>
    <w:rsid w:val="008D1906"/>
    <w:rsid w:val="008D5573"/>
    <w:rsid w:val="008E365C"/>
    <w:rsid w:val="008F1EBC"/>
    <w:rsid w:val="008F419E"/>
    <w:rsid w:val="00906BD3"/>
    <w:rsid w:val="00907A04"/>
    <w:rsid w:val="00933D0A"/>
    <w:rsid w:val="00942B60"/>
    <w:rsid w:val="00954AA0"/>
    <w:rsid w:val="00957EDB"/>
    <w:rsid w:val="009625DF"/>
    <w:rsid w:val="00991608"/>
    <w:rsid w:val="009A550F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75750"/>
    <w:rsid w:val="00A87880"/>
    <w:rsid w:val="00AA0A4D"/>
    <w:rsid w:val="00AD5952"/>
    <w:rsid w:val="00B16308"/>
    <w:rsid w:val="00B22163"/>
    <w:rsid w:val="00B271A2"/>
    <w:rsid w:val="00BA4314"/>
    <w:rsid w:val="00BA4E80"/>
    <w:rsid w:val="00BD4CF2"/>
    <w:rsid w:val="00C12844"/>
    <w:rsid w:val="00C31A2B"/>
    <w:rsid w:val="00C46D9A"/>
    <w:rsid w:val="00C762CC"/>
    <w:rsid w:val="00CA7BDE"/>
    <w:rsid w:val="00CC206A"/>
    <w:rsid w:val="00CD31B5"/>
    <w:rsid w:val="00CD468E"/>
    <w:rsid w:val="00CF2B94"/>
    <w:rsid w:val="00CF54F1"/>
    <w:rsid w:val="00CF78E2"/>
    <w:rsid w:val="00D91D64"/>
    <w:rsid w:val="00DA1E42"/>
    <w:rsid w:val="00DA4C53"/>
    <w:rsid w:val="00DA6226"/>
    <w:rsid w:val="00E201E2"/>
    <w:rsid w:val="00E26A3C"/>
    <w:rsid w:val="00E45364"/>
    <w:rsid w:val="00E4757C"/>
    <w:rsid w:val="00E639E3"/>
    <w:rsid w:val="00E76653"/>
    <w:rsid w:val="00E936C7"/>
    <w:rsid w:val="00EA304E"/>
    <w:rsid w:val="00EA4A7B"/>
    <w:rsid w:val="00EF0B0A"/>
    <w:rsid w:val="00EF4FE4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700"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07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5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41</TotalTime>
  <Pages>1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22</cp:revision>
  <dcterms:created xsi:type="dcterms:W3CDTF">2024-07-26T06:43:00Z</dcterms:created>
  <dcterms:modified xsi:type="dcterms:W3CDTF">2024-09-20T16:01:00Z</dcterms:modified>
</cp:coreProperties>
</file>