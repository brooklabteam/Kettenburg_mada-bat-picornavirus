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345" w:type="dxa"/>
        <w:tblLayout w:type="fixed"/>
        <w:tblLook w:val="04A0" w:firstRow="1" w:lastRow="0" w:firstColumn="1" w:lastColumn="0" w:noHBand="0" w:noVBand="1"/>
      </w:tblPr>
      <w:tblGrid>
        <w:gridCol w:w="1165"/>
        <w:gridCol w:w="1710"/>
        <w:gridCol w:w="1170"/>
        <w:gridCol w:w="990"/>
        <w:gridCol w:w="900"/>
        <w:gridCol w:w="1080"/>
        <w:gridCol w:w="1350"/>
        <w:gridCol w:w="1080"/>
        <w:gridCol w:w="900"/>
      </w:tblGrid>
      <w:tr w:rsidR="00EF1BA1" w:rsidRPr="008B3F94" w14:paraId="67ECF0F0" w14:textId="79221269" w:rsidTr="00EF1BA1">
        <w:trPr>
          <w:trHeight w:val="440"/>
        </w:trPr>
        <w:tc>
          <w:tcPr>
            <w:tcW w:w="116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AE3F921" w14:textId="7777777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Accession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6D94DB8" w14:textId="7777777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Virus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874071" w14:textId="45F1702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NTPase</w:t>
            </w:r>
            <w:proofErr w:type="spellEnd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GAPGIGKT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561DDCC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Vpg</w:t>
            </w:r>
            <w:proofErr w:type="spellEnd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KGKTK/</w:t>
            </w:r>
          </w:p>
          <w:p w14:paraId="54C01C85" w14:textId="1445D0A4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DDEYDE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95B1B1E" w14:textId="6810B11E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 xml:space="preserve">Protease </w:t>
            </w:r>
            <w:proofErr w:type="spellStart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GxCG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94DCD36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WKGL/</w:t>
            </w:r>
          </w:p>
          <w:p w14:paraId="572C0711" w14:textId="0FE5ADEB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KDELR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B292F32" w14:textId="4A17AB96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DYSKWDST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6B9FDBD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proofErr w:type="spellStart"/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RdRp</w:t>
            </w:r>
            <w:proofErr w:type="spellEnd"/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GLPSG/</w:t>
            </w:r>
          </w:p>
          <w:p w14:paraId="66045DF7" w14:textId="59FC7FA7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YGDD</w:t>
            </w:r>
          </w:p>
        </w:tc>
        <w:tc>
          <w:tcPr>
            <w:tcW w:w="90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E759E90" w14:textId="77777777" w:rsidR="00EF1BA1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color w:val="FFFFFF" w:themeColor="background1"/>
                <w:sz w:val="18"/>
                <w:szCs w:val="18"/>
              </w:rPr>
              <w:t>Vp1</w:t>
            </w: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 xml:space="preserve"> PPG/</w:t>
            </w:r>
          </w:p>
          <w:p w14:paraId="192F54B0" w14:textId="23B629FD" w:rsidR="008B3F94" w:rsidRPr="0057516E" w:rsidRDefault="008B3F94" w:rsidP="00B8094E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</w:pPr>
            <w:r w:rsidRPr="0057516E">
              <w:rPr>
                <w:rFonts w:ascii="Calibri" w:hAnsi="Calibri" w:cs="Calibri"/>
                <w:b/>
                <w:bCs/>
                <w:color w:val="FFFFFF" w:themeColor="background1"/>
                <w:sz w:val="18"/>
                <w:szCs w:val="18"/>
              </w:rPr>
              <w:t>GWS</w:t>
            </w:r>
          </w:p>
        </w:tc>
      </w:tr>
      <w:tr w:rsidR="00EF1BA1" w:rsidRPr="008B3F94" w14:paraId="23D55724" w14:textId="201166F6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170457" w14:textId="1BC4A9DF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OQ818319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0E4D55" w14:textId="0D1A02AE" w:rsidR="008B3F94" w:rsidRPr="00EF1BA1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B9738C" w14:textId="575023D6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928824" w14:textId="7C37BE16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A6FDF4" w14:textId="76AF3851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C69592C" w14:textId="68E9A71E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7B5C5" w14:textId="66A0875F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AF52E90" w14:textId="6D690A43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CBF3F0" w14:textId="199D12CA" w:rsidR="008B3F94" w:rsidRPr="008B3F94" w:rsidRDefault="008B3F94" w:rsidP="00B8094E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1510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1656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01CE69C8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9FBC2FC" w14:textId="33610618" w:rsidR="003420EA" w:rsidRPr="00806286" w:rsidRDefault="003420EA" w:rsidP="003420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</w:pPr>
            <w:r w:rsidRPr="00806286">
              <w:rPr>
                <w:rFonts w:ascii="Calibri" w:hAnsi="Calibri" w:cs="Calibri"/>
                <w:b/>
                <w:bCs/>
                <w:color w:val="000000"/>
                <w:sz w:val="18"/>
                <w:szCs w:val="18"/>
              </w:rPr>
              <w:t>PP766459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A740819" w14:textId="2C339193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679D06" w14:textId="5164797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469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FF9EE9" w14:textId="1695760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953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801F2B" w14:textId="7EDD6DD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1161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C38AAA2" w14:textId="0FCBAAA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1368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F6E5EB" w14:textId="135E582E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1443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EDF0C6A" w14:textId="2569A731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1498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1546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EC0026" w14:textId="613FCB6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1985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7441E321" w14:textId="1B930ACF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A7CC46A" w14:textId="62B57EC4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F87E329" w14:textId="36FC354A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26EC5" w14:textId="02E9844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201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02AFF" w14:textId="5BB74648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0F456B" w14:textId="4786416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E6D3F0" w14:textId="048754A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938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266F6" w14:textId="272B6B2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404DB50" w14:textId="47BAE6E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DA8A3B" w14:textId="4612E82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2BE0B5EB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F984424" w14:textId="67CD0C3A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PP766461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F7B23C6" w14:textId="3B1AABB4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182A31" w14:textId="0939EAAA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17434F" w14:textId="0DEC402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7E1FAB" w14:textId="3B66853E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091B829" w14:textId="67126A4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530351" w14:textId="4883D59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5D9AA0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8B30F06" w14:textId="47CFB182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34192B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58540F6D" w14:textId="1BCF7E7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6832982B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9E21B3C" w14:textId="405B03E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23BBA45" w14:textId="4148E9C7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E. dupreanum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5AB00" w14:textId="253D6152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5E1936" w14:textId="3ECB3B1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F9E9E8" w14:textId="15A6B2F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98F5973" w14:textId="372C0D1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676779" w14:textId="2FFDF12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8F94680" w14:textId="3C197D4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128985" w14:textId="7777777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</w:p>
        </w:tc>
      </w:tr>
      <w:tr w:rsidR="00EF1BA1" w:rsidRPr="008B3F94" w14:paraId="6E57EA39" w14:textId="23768C79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EB35842" w14:textId="7EB1B844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14DABC6" w14:textId="202E96BB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C3B5ED" w14:textId="3D409C3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272DA0" w14:textId="72B52EA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5EF9C1" w14:textId="2629CA86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1A027EC" w14:textId="2C4B3AD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7C7FD" w14:textId="66266BE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DBFFA11" w14:textId="6B062B9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C5F44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19D9B7CE" w14:textId="3C94346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0C6C6FED" w14:textId="6B3E7A93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C16EDD" w14:textId="02F6F28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0C6EC2D" w14:textId="1A13CD46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5F56A9" w14:textId="0CC49C8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8C62D8" w14:textId="64F99A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35B73B" w14:textId="15F9B89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314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BC31D24" w14:textId="10F5532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359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14E5E" w14:textId="344A032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596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FSKWDST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3231A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651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2584B63" w14:textId="0A5BEA2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699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011A7" w14:textId="68D444E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0AE4D518" w14:textId="7F0B381D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8ACF4FF" w14:textId="56C2049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6E3F8605" w14:textId="50E600A4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6054E2D" w14:textId="021539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94DE73" w14:textId="402F44E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121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137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AA2385" w14:textId="5FABB32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345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42197F6" w14:textId="3131E846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390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552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4A0ED" w14:textId="1D5A15B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86FA2B2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682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514E8F9E" w14:textId="37A6E36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730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6C1C60" w14:textId="3DBF65B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691A9025" w14:textId="158C315B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7CFAA80" w14:textId="6C3825B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4CCAD7E" w14:textId="57B8DC35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288F11" w14:textId="28C4C95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56647" w14:textId="0F2C6BD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16G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KTK/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32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6A9BA9" w14:textId="77D891B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240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FE28C92" w14:textId="23C67A8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447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4E25EF" w14:textId="0321451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522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AA0B493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577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57120C4D" w14:textId="0DC145D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625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EBFBC4" w14:textId="5A8DFD3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71113B42" w14:textId="4318D591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B18D4FA" w14:textId="410C128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2AF4620" w14:textId="0761F91C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220228" w14:textId="3EB23BBF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103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B98BC8" w14:textId="0740D0D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453616" w14:textId="008DC6F1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238BD9C" w14:textId="5A15C28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C5FC2F" w14:textId="071630B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686F1E" w14:textId="7956F47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2E093A" w14:textId="1CEB2A3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3C1A4F47" w14:textId="386E0FE2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D1B55CD" w14:textId="072ED91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CB778DB" w14:textId="58C95255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A44C2B" w14:textId="117127F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0AC299" w14:textId="3D16282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FCE452" w14:textId="6B633AF8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9CFCD26" w14:textId="58DA272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642B63" w14:textId="36D83B40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AE17073" w14:textId="2065D9CC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B3605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PG/</w:t>
            </w:r>
          </w:p>
          <w:p w14:paraId="131B3B87" w14:textId="0C300BA3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188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WS</w:t>
            </w:r>
          </w:p>
        </w:tc>
      </w:tr>
      <w:tr w:rsidR="00EF1BA1" w:rsidRPr="008B3F94" w14:paraId="3943C6AF" w14:textId="5F308AB5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86036C6" w14:textId="2B4A6B32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PP766477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E223DEA" w14:textId="44D1EA56" w:rsidR="003420EA" w:rsidRPr="00EF1BA1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AE411C" w14:textId="1A45B76E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046F77" w14:textId="7F9AA3EA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43E221" w14:textId="15BB1267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46DD5C" w14:textId="44BDAE05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461FC9" w14:textId="45619209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13E60A5" w14:textId="4B2C371D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141100" w14:textId="32911C9B" w:rsidR="003420EA" w:rsidRPr="008B3F94" w:rsidRDefault="003420EA" w:rsidP="003420EA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2D52754D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CC03FA" w14:textId="60FF26F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OQ818348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DC16124" w14:textId="4D334E2C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B87B51" w14:textId="444AC3C7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5FB914" w14:textId="0345825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Absent/ 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DEYEE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14C0842" w14:textId="1CA4E273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472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SCG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CE5BD92" w14:textId="7C900FC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W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519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KGL/ K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679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DELR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64B9A" w14:textId="3DBA000A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D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754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YSKWDST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2E8C5DF0" w14:textId="77777777" w:rsid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809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LPSG/</w:t>
            </w:r>
          </w:p>
          <w:p w14:paraId="0AAF2A51" w14:textId="123C4E1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Y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857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GDD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710F5" w14:textId="562B6FF1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  <w:tr w:rsidR="00EF1BA1" w:rsidRPr="008B3F94" w14:paraId="5D3B2963" w14:textId="77777777" w:rsidTr="00EF1BA1"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E46AFE4" w14:textId="3786CEB6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PP766468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D67700" w14:textId="4E514552" w:rsidR="003420EA" w:rsidRPr="00EF1BA1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R. madagascariensis </w:t>
            </w:r>
            <w:proofErr w:type="spellStart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>sapovirus</w:t>
            </w:r>
            <w:proofErr w:type="spellEnd"/>
            <w:r w:rsidRPr="00EF1BA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 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0052D" w14:textId="1EDD4950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G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  <w:vertAlign w:val="subscript"/>
              </w:rPr>
              <w:t>28</w:t>
            </w: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PPGIGKT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F388CE" w14:textId="2A523278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4319B" w14:textId="2E66E61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780015E" w14:textId="3C9682B5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4C148DF" w14:textId="75213EFB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153EB2" w14:textId="177A0C3C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30889" w14:textId="40342699" w:rsidR="003420EA" w:rsidRPr="008B3F94" w:rsidRDefault="003420EA" w:rsidP="003420EA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8B3F94">
              <w:rPr>
                <w:rFonts w:ascii="Calibri" w:hAnsi="Calibri" w:cs="Calibri"/>
                <w:color w:val="000000"/>
                <w:sz w:val="18"/>
                <w:szCs w:val="18"/>
              </w:rPr>
              <w:t>-</w:t>
            </w:r>
          </w:p>
        </w:tc>
      </w:tr>
    </w:tbl>
    <w:p w14:paraId="6A11FC19" w14:textId="77777777" w:rsidR="003531F3" w:rsidRPr="007A44D7" w:rsidRDefault="003531F3">
      <w:pPr>
        <w:rPr>
          <w:sz w:val="18"/>
          <w:szCs w:val="18"/>
        </w:rPr>
      </w:pPr>
    </w:p>
    <w:sectPr w:rsidR="003531F3" w:rsidRPr="007A44D7" w:rsidSect="00EF1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32F1E"/>
    <w:rsid w:val="000607B1"/>
    <w:rsid w:val="00067C1D"/>
    <w:rsid w:val="000819D1"/>
    <w:rsid w:val="000A01A6"/>
    <w:rsid w:val="000A61E4"/>
    <w:rsid w:val="000B6CA0"/>
    <w:rsid w:val="000C3D57"/>
    <w:rsid w:val="000D1AE1"/>
    <w:rsid w:val="000F231B"/>
    <w:rsid w:val="00100AD1"/>
    <w:rsid w:val="00111D83"/>
    <w:rsid w:val="00162352"/>
    <w:rsid w:val="00164E35"/>
    <w:rsid w:val="0016654F"/>
    <w:rsid w:val="001768BD"/>
    <w:rsid w:val="00193BCF"/>
    <w:rsid w:val="001A6AF2"/>
    <w:rsid w:val="001D7757"/>
    <w:rsid w:val="00216006"/>
    <w:rsid w:val="002211D3"/>
    <w:rsid w:val="00223664"/>
    <w:rsid w:val="0023602B"/>
    <w:rsid w:val="00236CF2"/>
    <w:rsid w:val="002666D2"/>
    <w:rsid w:val="0028337E"/>
    <w:rsid w:val="002922C9"/>
    <w:rsid w:val="002A2C25"/>
    <w:rsid w:val="002D26FF"/>
    <w:rsid w:val="002E08B3"/>
    <w:rsid w:val="00320446"/>
    <w:rsid w:val="0033513C"/>
    <w:rsid w:val="00336813"/>
    <w:rsid w:val="003420EA"/>
    <w:rsid w:val="00350106"/>
    <w:rsid w:val="00352587"/>
    <w:rsid w:val="003531F3"/>
    <w:rsid w:val="003573DC"/>
    <w:rsid w:val="00373B65"/>
    <w:rsid w:val="00387C02"/>
    <w:rsid w:val="00394FF5"/>
    <w:rsid w:val="00395383"/>
    <w:rsid w:val="003A6AF4"/>
    <w:rsid w:val="003B2812"/>
    <w:rsid w:val="003B4062"/>
    <w:rsid w:val="003E6FDE"/>
    <w:rsid w:val="00402087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06D73"/>
    <w:rsid w:val="00524D04"/>
    <w:rsid w:val="00552B9B"/>
    <w:rsid w:val="00555EB4"/>
    <w:rsid w:val="005700F1"/>
    <w:rsid w:val="0057516E"/>
    <w:rsid w:val="00575649"/>
    <w:rsid w:val="00580892"/>
    <w:rsid w:val="0058561C"/>
    <w:rsid w:val="005A12F2"/>
    <w:rsid w:val="005D5936"/>
    <w:rsid w:val="005F71E0"/>
    <w:rsid w:val="00624F74"/>
    <w:rsid w:val="00654A2E"/>
    <w:rsid w:val="0066051A"/>
    <w:rsid w:val="006756D6"/>
    <w:rsid w:val="006A6DA6"/>
    <w:rsid w:val="006C58B9"/>
    <w:rsid w:val="006C6C9A"/>
    <w:rsid w:val="006C74C7"/>
    <w:rsid w:val="006E1258"/>
    <w:rsid w:val="006E7F68"/>
    <w:rsid w:val="007102F3"/>
    <w:rsid w:val="00711C4F"/>
    <w:rsid w:val="0071674D"/>
    <w:rsid w:val="007305B1"/>
    <w:rsid w:val="007446DB"/>
    <w:rsid w:val="0076483D"/>
    <w:rsid w:val="007671B4"/>
    <w:rsid w:val="007919B3"/>
    <w:rsid w:val="007922D1"/>
    <w:rsid w:val="007A2FD7"/>
    <w:rsid w:val="007A44D7"/>
    <w:rsid w:val="007E5E3D"/>
    <w:rsid w:val="007F3C84"/>
    <w:rsid w:val="00804243"/>
    <w:rsid w:val="00806286"/>
    <w:rsid w:val="00825159"/>
    <w:rsid w:val="008567ED"/>
    <w:rsid w:val="0087184F"/>
    <w:rsid w:val="008942D1"/>
    <w:rsid w:val="008B1735"/>
    <w:rsid w:val="008B3F94"/>
    <w:rsid w:val="008B5A74"/>
    <w:rsid w:val="008C1A50"/>
    <w:rsid w:val="008D1285"/>
    <w:rsid w:val="008D1906"/>
    <w:rsid w:val="008D5573"/>
    <w:rsid w:val="008E365C"/>
    <w:rsid w:val="008F1EBC"/>
    <w:rsid w:val="008F419E"/>
    <w:rsid w:val="00907A04"/>
    <w:rsid w:val="0092366A"/>
    <w:rsid w:val="009247E9"/>
    <w:rsid w:val="00933D0A"/>
    <w:rsid w:val="00954AA0"/>
    <w:rsid w:val="00957EDB"/>
    <w:rsid w:val="00991608"/>
    <w:rsid w:val="009A550F"/>
    <w:rsid w:val="009B4EC2"/>
    <w:rsid w:val="009B6AA4"/>
    <w:rsid w:val="009E506E"/>
    <w:rsid w:val="009F2E1F"/>
    <w:rsid w:val="00A03770"/>
    <w:rsid w:val="00A041DB"/>
    <w:rsid w:val="00A045B8"/>
    <w:rsid w:val="00A0505F"/>
    <w:rsid w:val="00A261E3"/>
    <w:rsid w:val="00A87880"/>
    <w:rsid w:val="00AA0A4D"/>
    <w:rsid w:val="00B22163"/>
    <w:rsid w:val="00B271A2"/>
    <w:rsid w:val="00B603D2"/>
    <w:rsid w:val="00B8094E"/>
    <w:rsid w:val="00BA4314"/>
    <w:rsid w:val="00BA4E80"/>
    <w:rsid w:val="00BD4CF2"/>
    <w:rsid w:val="00C12844"/>
    <w:rsid w:val="00C31A2B"/>
    <w:rsid w:val="00C46D9A"/>
    <w:rsid w:val="00C762CC"/>
    <w:rsid w:val="00CA7BDE"/>
    <w:rsid w:val="00CC206A"/>
    <w:rsid w:val="00CD31B5"/>
    <w:rsid w:val="00CD468E"/>
    <w:rsid w:val="00CF2B94"/>
    <w:rsid w:val="00CF54F1"/>
    <w:rsid w:val="00DA1E42"/>
    <w:rsid w:val="00DA4C53"/>
    <w:rsid w:val="00DA6226"/>
    <w:rsid w:val="00E201E2"/>
    <w:rsid w:val="00E45364"/>
    <w:rsid w:val="00E4757C"/>
    <w:rsid w:val="00E639E3"/>
    <w:rsid w:val="00E76653"/>
    <w:rsid w:val="00E936C7"/>
    <w:rsid w:val="00EA4A7B"/>
    <w:rsid w:val="00EF0B0A"/>
    <w:rsid w:val="00EF1BA1"/>
    <w:rsid w:val="00EF4FE4"/>
    <w:rsid w:val="00F82045"/>
    <w:rsid w:val="00F84856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54F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65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52</TotalTime>
  <Pages>1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17</cp:revision>
  <dcterms:created xsi:type="dcterms:W3CDTF">2024-07-26T06:43:00Z</dcterms:created>
  <dcterms:modified xsi:type="dcterms:W3CDTF">2024-09-17T19:38:00Z</dcterms:modified>
</cp:coreProperties>
</file>