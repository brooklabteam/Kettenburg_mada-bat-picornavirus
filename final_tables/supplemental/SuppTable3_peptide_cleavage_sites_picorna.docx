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1076"/>
        <w:gridCol w:w="899"/>
        <w:gridCol w:w="720"/>
        <w:gridCol w:w="900"/>
        <w:gridCol w:w="810"/>
        <w:gridCol w:w="810"/>
        <w:gridCol w:w="990"/>
        <w:gridCol w:w="810"/>
        <w:gridCol w:w="810"/>
        <w:gridCol w:w="900"/>
        <w:gridCol w:w="900"/>
        <w:gridCol w:w="810"/>
      </w:tblGrid>
      <w:tr w:rsidR="00B8513F" w:rsidRPr="00B8513F" w14:paraId="3F066E9E" w14:textId="536EC3ED" w:rsidTr="00B8513F">
        <w:trPr>
          <w:trHeight w:val="260"/>
        </w:trPr>
        <w:tc>
          <w:tcPr>
            <w:tcW w:w="107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039E269" w14:textId="77777777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Accession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A106771" w14:textId="1122F5BB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 xml:space="preserve">L/VP4 or </w:t>
            </w:r>
            <w:r w:rsidRPr="00B8513F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VP0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9077B05" w14:textId="77777777" w:rsid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VP4/</w:t>
            </w:r>
          </w:p>
          <w:p w14:paraId="125D4115" w14:textId="5CEA7140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VP2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E966CBE" w14:textId="1101F338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 xml:space="preserve">VP2 or </w:t>
            </w:r>
            <w:r w:rsidRPr="00B8513F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VP0</w:t>
            </w: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/VP3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BD66BA6" w14:textId="12DC62B8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VP3/VP1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BEC82BE" w14:textId="2BC3E93D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VP1/2A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B6078C7" w14:textId="15D78C13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2A/2B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B5F33D0" w14:textId="09257040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2B/2C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E538ECC" w14:textId="7C4FF554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2C/3A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69A18F4" w14:textId="22838C8E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3A/3B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0BC113F" w14:textId="2BB3F2C9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3B/3C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9EE781A" w14:textId="3175E2A3" w:rsidR="00E61773" w:rsidRPr="00B8513F" w:rsidRDefault="00E61773" w:rsidP="00DF01F4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B8513F">
              <w:rPr>
                <w:rFonts w:ascii="Calibri" w:hAnsi="Calibri" w:cs="Calibri"/>
                <w:b/>
                <w:bCs/>
                <w:color w:val="FFFFFF" w:themeColor="background1"/>
                <w:sz w:val="16"/>
                <w:szCs w:val="16"/>
              </w:rPr>
              <w:t>3C/3D</w:t>
            </w:r>
          </w:p>
        </w:tc>
      </w:tr>
      <w:tr w:rsidR="00B8513F" w:rsidRPr="00B8513F" w14:paraId="332D3F65" w14:textId="77777777" w:rsidTr="00B8513F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6245AFB" w14:textId="08438E7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PP766467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4857" w14:textId="31CDC6AC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B26DE" w14:textId="3E4B7B4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F6D4" w14:textId="70C5B8AC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FF73C" w14:textId="6C4A82D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98EF" w14:textId="018947C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3BE07" w14:textId="0A9415A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DC4AC" w14:textId="6E10935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qqG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Spl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C1D1" w14:textId="0CF27CB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vaQ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Apv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45C4" w14:textId="4DA7486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75E0B" w14:textId="2592768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diQ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FD724" w14:textId="7EDA1FB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epQ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/Gal</w:t>
            </w:r>
          </w:p>
        </w:tc>
      </w:tr>
      <w:tr w:rsidR="00B8513F" w:rsidRPr="00B8513F" w14:paraId="5026316C" w14:textId="77777777" w:rsidTr="00B8513F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E2189A8" w14:textId="22BE3DD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OQ818337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AAE0D9" w14:textId="14CBD3F3" w:rsidR="00E04062" w:rsidRPr="00B8513F" w:rsidRDefault="00B8513F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0D78D" w14:textId="28DAE1F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tlA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/Die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D9F338" w14:textId="701BB11F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Mmr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54919F" w14:textId="7166DDC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Agd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635848" w14:textId="125734A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kfE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/Eel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3E7BA1" w14:textId="368C7D6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ssE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Ase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98F2E" w14:textId="46B4C1B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kaE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Sld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969A52" w14:textId="1F78AB1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wsQ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/Gfs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AB27FD" w14:textId="7348D69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ltT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Gvy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29D379" w14:textId="4C5C558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dsQ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Svv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A2BC7E" w14:textId="0D495E8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B8513F" w:rsidRPr="00B8513F" w14:paraId="530F4109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42DB9E" w14:textId="7756E7D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PP766455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F01F00" w14:textId="1970EA2F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E244B3" w14:textId="1BD4BF6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72710D" w14:textId="4BC094D6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67DA62" w14:textId="361AA03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31D98F" w14:textId="3681735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743BBC" w14:textId="1F319E4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246DA6" w14:textId="4D91D7F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F1E51" w14:textId="6F1623B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Ggv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8AFF4B" w14:textId="3F645A2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709479" w14:textId="07E25E3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FCB096" w14:textId="1244F64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B8513F" w:rsidRPr="00B8513F" w14:paraId="05162769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3EC83F" w14:textId="5C09570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PP766457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94C16D" w14:textId="25D71B2D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kpN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/Fah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CD3057" w14:textId="483A4F0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tlK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C446DC" w14:textId="7FF7D7C0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saQ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Gfp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DF3AD2" w14:textId="621CD0C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0360C" w14:textId="0681DE5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864731" w14:textId="3F3AD7F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662506" w14:textId="4F7AFE7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A74B8B" w14:textId="3C80BA6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F0B5" w14:textId="317BCA7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2818" w14:textId="7513619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63007B" w14:textId="0394C63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B8513F" w:rsidRPr="00B8513F" w14:paraId="424EC778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F28784" w14:textId="6D5BC63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PP766458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5986A" w14:textId="48304ACC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DC98" w14:textId="7FB247F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F9500" w14:textId="757F3F4B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FC6A" w14:textId="2DAC106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73910" w14:textId="3CFE893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EA63" w14:textId="0BE2497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0AE0F" w14:textId="0328145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43F9" w14:textId="33A158D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Ggv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68F15" w14:textId="4FD95CD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BFA7B" w14:textId="60CC5C5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enQ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496E" w14:textId="1AFEFEC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giQ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Gvi</w:t>
            </w:r>
            <w:proofErr w:type="spellEnd"/>
          </w:p>
        </w:tc>
      </w:tr>
      <w:tr w:rsidR="00B8513F" w:rsidRPr="00B8513F" w14:paraId="212FDF8E" w14:textId="77777777" w:rsidTr="00B8513F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677DEEC" w14:textId="2F5ECE6D" w:rsidR="00E04062" w:rsidRPr="00E07089" w:rsidRDefault="00E04062" w:rsidP="00E0406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E0708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FB5CA" w14:textId="6321E870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qrQ</w:t>
            </w:r>
            <w:proofErr w:type="spellEnd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Gns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DDC6BF" w14:textId="2086DED8" w:rsidR="00E04062" w:rsidRPr="00B8513F" w:rsidRDefault="00B8513F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1E6859" w14:textId="53AC6E20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akQ</w:t>
            </w:r>
            <w:proofErr w:type="spellEnd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Hwk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960BCE" w14:textId="1909985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Ags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F9FD9" w14:textId="20253B5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422A5" w14:textId="4F6218E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rrQ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Gll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A1F379" w14:textId="0162146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Glr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065981" w14:textId="2AB5C65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krQ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Grv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A45699" w14:textId="1A874C1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qpQ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Aay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9AEFEB" w14:textId="537F6BE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qrG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Gms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F2D707" w14:textId="5A5A848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qqQ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Sli</w:t>
            </w:r>
            <w:proofErr w:type="spellEnd"/>
          </w:p>
        </w:tc>
      </w:tr>
      <w:tr w:rsidR="00B8513F" w:rsidRPr="00B8513F" w14:paraId="69EC48B8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A008AA" w14:textId="74CFE15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PP766449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793B2F" w14:textId="3AAEE0E0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sgQ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Gty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E05F01" w14:textId="61F5C17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llA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Qps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A9768A" w14:textId="2C0C1F77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wrG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/Sit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35696B" w14:textId="681FF04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svQ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Dsn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1A0D2D" w14:textId="2C51715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Apk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8795A" w14:textId="4B74F9A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npG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/Pai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D42ACA" w14:textId="6199811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Gkl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A70F6" w14:textId="58F9FC8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/Apt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4C3E39" w14:textId="095A01E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hnQ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FBD4AA" w14:textId="5D08484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elQ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Apg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1A744C" w14:textId="21CA60B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Gki</w:t>
            </w:r>
            <w:proofErr w:type="spellEnd"/>
          </w:p>
        </w:tc>
      </w:tr>
      <w:tr w:rsidR="00B8513F" w:rsidRPr="00B8513F" w14:paraId="643D2EB1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AEB521" w14:textId="55B6992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PP766451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7773F" w14:textId="171D0C0F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kpM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/Yah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5697F0" w14:textId="5064521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F82D1" w14:textId="33AD6657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aaQ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Gip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1A6159" w14:textId="1E3BDD5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ffQ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Glg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154982" w14:textId="79A816B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yyQ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Eqa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1C037" w14:textId="407D6EA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Gll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27DC77" w14:textId="270C0C9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Gpt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419CF1" w14:textId="144AB3C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2EAFFB" w14:textId="10DE928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gqQ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1EF45" w14:textId="45A7633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evQ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E52806" w14:textId="4194F9B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Gsi</w:t>
            </w:r>
            <w:proofErr w:type="spellEnd"/>
          </w:p>
        </w:tc>
      </w:tr>
      <w:tr w:rsidR="00B8513F" w:rsidRPr="00B8513F" w14:paraId="38B5CE2A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352534" w14:textId="591F915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PP766452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E0FAC2" w14:textId="511F9A15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qrQ</w:t>
            </w:r>
            <w:proofErr w:type="spellEnd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Gns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00A729" w14:textId="6B281655" w:rsidR="00E04062" w:rsidRPr="00B8513F" w:rsidRDefault="00B8513F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9C30F" w14:textId="3FA5D399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akQ</w:t>
            </w:r>
            <w:proofErr w:type="spellEnd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Hwk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5CF742" w14:textId="57B3696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Ags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866C87" w14:textId="18DF5F9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/Gat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FE50CF" w14:textId="4C6244F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rrQ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Gll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6EDFE8" w14:textId="70FDC61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Glr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907E6D" w14:textId="52A68B2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krQ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Grv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4F0FD0" w14:textId="5A34FC4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qpQ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Aay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1E6DD7" w14:textId="3DBE467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qrG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Gms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688B54" w14:textId="47A14E6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qqQ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Sli</w:t>
            </w:r>
            <w:proofErr w:type="spellEnd"/>
          </w:p>
        </w:tc>
      </w:tr>
      <w:tr w:rsidR="00B8513F" w:rsidRPr="00B8513F" w14:paraId="543CF479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B2E106" w14:textId="2B188F3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PP766453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F6CC3" w14:textId="4368DB8F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tqC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Gva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AC368D" w14:textId="28BBCDB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B5A487" w14:textId="47D004B4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srQ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Gvp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7598B2" w14:textId="125146B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Glg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6FD3B5" w14:textId="5312550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Tpi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19A7F1" w14:textId="015423F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Gpm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4C6C38" w14:textId="13F4865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lpQ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Gvs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E06581" w14:textId="26D24F4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A2E972" w14:textId="6D3871C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E27D40" w14:textId="2971E81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BDAFD" w14:textId="11E0FE0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Gei</w:t>
            </w:r>
            <w:proofErr w:type="spellEnd"/>
          </w:p>
        </w:tc>
      </w:tr>
      <w:tr w:rsidR="00B8513F" w:rsidRPr="00B8513F" w14:paraId="24632860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7BBA9F" w14:textId="683A7F6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PP766454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B3387C" w14:textId="3673E53E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rqC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Gva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8AB4E7" w14:textId="172E5A4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4AE32E" w14:textId="684B59EB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mrQ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Gvp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FA0659" w14:textId="2DC588A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Glg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D2455E" w14:textId="0E193BC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igQ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Tpi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C1A77" w14:textId="7917F0F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Gpv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500FAF" w14:textId="268487E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Gvs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769F37" w14:textId="455F788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6D75F" w14:textId="7A9F75F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snQ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4141EA" w14:textId="527D2A9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8A5ECA" w14:textId="26D6F28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Gqi</w:t>
            </w:r>
            <w:proofErr w:type="spellEnd"/>
          </w:p>
        </w:tc>
      </w:tr>
      <w:tr w:rsidR="00B8513F" w:rsidRPr="00B8513F" w14:paraId="2DA6E590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10BF2C" w14:textId="1F23674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PP766456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82BBBA" w14:textId="2C3D21A0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hkQ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Gvg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687FA6" w14:textId="403FB80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llA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Dpk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F5DC2B" w14:textId="67833077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ytE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Gpa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0C47CC" w14:textId="2EE73C3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Gpe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2B1F59" w14:textId="77FDF4E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Gpr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5E62B0" w14:textId="64A9237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npG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/Pai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FCCD1B" w14:textId="47C2C5D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Gkl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55767A" w14:textId="162C2CE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Apq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AEEED9" w14:textId="37C49B4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hnQ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0DF471" w14:textId="0C85AD1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elQ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Apg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676553" w14:textId="7F4E0AF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Gki</w:t>
            </w:r>
            <w:proofErr w:type="spellEnd"/>
          </w:p>
        </w:tc>
      </w:tr>
      <w:tr w:rsidR="00B8513F" w:rsidRPr="00B8513F" w14:paraId="24F38DD1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6C198EE" w14:textId="27357CA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PP766450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D792" w14:textId="71AEE566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rqC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Gva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F8A5" w14:textId="5DA35EA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5AE7A" w14:textId="5F743750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mrQ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Gvp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64AC" w14:textId="087AECC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Glg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9F8F9" w14:textId="6EDB4E2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igQ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Tpi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11DCD" w14:textId="6E5264F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Gpv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14E44" w14:textId="69F945E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Gvs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445DE" w14:textId="1AFBA2D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93436" w14:textId="42A29F2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snQ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4B7EF" w14:textId="73C0192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12E21" w14:textId="2B917DF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Gqi</w:t>
            </w:r>
            <w:proofErr w:type="spellEnd"/>
          </w:p>
        </w:tc>
      </w:tr>
      <w:tr w:rsidR="00B8513F" w:rsidRPr="00B8513F" w14:paraId="5C0FFDFB" w14:textId="77777777" w:rsidTr="00B8513F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7FE596" w14:textId="7E852362" w:rsidR="00E04062" w:rsidRPr="00E07089" w:rsidRDefault="00E04062" w:rsidP="00E0406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E0708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OQ818317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77B84" w14:textId="00E2C004" w:rsidR="00E04062" w:rsidRPr="00B8513F" w:rsidRDefault="00B8513F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A507E" w14:textId="40F66511" w:rsidR="00E04062" w:rsidRPr="00B8513F" w:rsidRDefault="00B8513F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ECDEF" w14:textId="311910AA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rrQ</w:t>
            </w:r>
            <w:proofErr w:type="spellEnd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/Ifs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F33B2" w14:textId="29A11F8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lyH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/App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F26C0" w14:textId="25443D3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aaQ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93F5" w14:textId="45EE1EE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iyG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Pti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C963" w14:textId="5B248AA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ipQ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Gpf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0BB53" w14:textId="23E77FA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faQ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Sps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F2941" w14:textId="031A28B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E951B" w14:textId="1D9849D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dpQ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Gpw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AF545" w14:textId="7655D61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raQ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Gqi</w:t>
            </w:r>
            <w:proofErr w:type="spellEnd"/>
          </w:p>
        </w:tc>
      </w:tr>
      <w:tr w:rsidR="00B8513F" w:rsidRPr="00B8513F" w14:paraId="3169AAD6" w14:textId="7D9AF15D" w:rsidTr="00B8513F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CE74B1" w14:textId="77777777" w:rsidR="00E04062" w:rsidRPr="00E07089" w:rsidRDefault="00E04062" w:rsidP="00E04062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0708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OQ818316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2C33D" w14:textId="5C70AFD4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mfQ</w:t>
            </w:r>
            <w:proofErr w:type="spellEnd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/Gag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9EAE" w14:textId="7DFC5428" w:rsidR="00E04062" w:rsidRPr="00B8513F" w:rsidRDefault="00B8513F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C3070" w14:textId="714F870C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LRQ/</w:t>
            </w:r>
            <w:proofErr w:type="spellStart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Pkl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AE726" w14:textId="12FCBF10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slQ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Tsl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24198" w14:textId="053A8B47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ttE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Gsp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452E" w14:textId="31FDDAB1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npG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/Pet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A733F" w14:textId="72BB7F1B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klQ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Pll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41878" w14:textId="1E08219A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eiQ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Tke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B929B" w14:textId="38FDCEE9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enQ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Apy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0412" w14:textId="7BF7A2CC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Kpr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D167B" w14:textId="662D6A5D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lsE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Gvd</w:t>
            </w:r>
            <w:proofErr w:type="spellEnd"/>
          </w:p>
        </w:tc>
      </w:tr>
      <w:tr w:rsidR="00B8513F" w:rsidRPr="00B8513F" w14:paraId="6AF917F3" w14:textId="77777777" w:rsidTr="00B8513F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787560C" w14:textId="49FB4F3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OQ818325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CF31D" w14:textId="4E18B9E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rqC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Gva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075078" w14:textId="25A02CC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Spt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6B029" w14:textId="0CE2BD0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mrQ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Gvp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C0E0F3" w14:textId="717AEDF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Glg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828BC3" w14:textId="1407111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igQ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Tpi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38AE9A" w14:textId="6E267CD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Gpv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8F1FF6" w14:textId="558FF86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CA0E49" w14:textId="0F397F6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Gpp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2F258" w14:textId="2BD87EA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snQ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67DC22" w14:textId="2B7FEBB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/Gpd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74C6BE" w14:textId="6583A36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Gqi</w:t>
            </w:r>
            <w:proofErr w:type="spellEnd"/>
          </w:p>
        </w:tc>
      </w:tr>
      <w:tr w:rsidR="00B8513F" w:rsidRPr="00B8513F" w14:paraId="6D1C1862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BBFE86" w14:textId="6BD7432A" w:rsidR="00E04062" w:rsidRPr="00E07089" w:rsidRDefault="00E04062" w:rsidP="00E0406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E0708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OQ818328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204049" w14:textId="3C389A9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rqC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Gva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EEFAF" w14:textId="628F881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4DEB23" w14:textId="3765CB0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mrQ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Gvp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425A08" w14:textId="5729B29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Glg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84C736" w14:textId="75B6154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igQ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Tpi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DB4871" w14:textId="655B931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Gpv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77117C" w14:textId="0525F5A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Gvs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E6943E" w14:textId="1C4CDE0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D1F253" w14:textId="4BEEA9C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snQ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A5842" w14:textId="1DF32A9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28AA5B" w14:textId="14B544F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Gqi</w:t>
            </w:r>
            <w:proofErr w:type="spellEnd"/>
          </w:p>
        </w:tc>
      </w:tr>
      <w:tr w:rsidR="00B8513F" w:rsidRPr="00B8513F" w14:paraId="35B9E685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E051B3" w14:textId="491B785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OQ818346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AB3896" w14:textId="0C45DA57" w:rsidR="00E04062" w:rsidRPr="00B8513F" w:rsidRDefault="00B8513F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A6B64D" w14:textId="017E570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tlA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/Die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AC5959" w14:textId="66DE9A5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Mmr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ECA012" w14:textId="04D4B94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Agd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C5AC3B" w14:textId="6FD5AA4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kfE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/Eel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6D172C" w14:textId="72F1F71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ssE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Ase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1EAE41" w14:textId="47A178C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kaE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Sld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0FC118" w14:textId="18A396D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wsQ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/Gfs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6F6227" w14:textId="56DF0F3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ltT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1540FE" w14:textId="4658CCD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dsQ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Svv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6B2D6A" w14:textId="57B8001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B8513F" w:rsidRPr="00B8513F" w14:paraId="0D695B46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CD39D5" w14:textId="48E963D4" w:rsidR="00E04062" w:rsidRPr="00E07089" w:rsidRDefault="00E04062" w:rsidP="00E0406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E0708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PP766469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307F16" w14:textId="3CA7893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kpM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/Yah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885F9B" w14:textId="0246FA1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8BDBC" w14:textId="77F4FD4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aaQ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Gip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23BBE0" w14:textId="0CA64E9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ffQ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Glg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EB4D67" w14:textId="6322AD2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yyQ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Eqa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0537C4" w14:textId="4458D1D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Gll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941C0" w14:textId="1E77BCF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Gpt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9C6401" w14:textId="7299139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53A94" w14:textId="75925D9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gqQ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50CCC" w14:textId="0B1DC89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evQ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189719" w14:textId="10A62FF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Gsi</w:t>
            </w:r>
            <w:proofErr w:type="spellEnd"/>
          </w:p>
        </w:tc>
      </w:tr>
      <w:tr w:rsidR="00B8513F" w:rsidRPr="00B8513F" w14:paraId="51B4D6BF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DF40F5" w14:textId="3DE5007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PP766471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CBB725" w14:textId="5772CFA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3DCC80" w14:textId="6A95F1D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DB1DF9" w14:textId="156AD43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199A45" w14:textId="3E5B198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40277A" w14:textId="47EFB6B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374810" w14:textId="5242A1A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D4785C" w14:textId="613FEBC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1A4680" w14:textId="6C449A3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Ggv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0F779E" w14:textId="1EDD0BE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C9713" w14:textId="211F0B6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ECBA52" w14:textId="3F05C19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B8513F" w:rsidRPr="00B8513F" w14:paraId="1443627A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9F3A00" w14:textId="4B0FDC7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PP766472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0D8F4" w14:textId="51E0AFA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kpN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/Fah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10095F" w14:textId="33C06D2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tlK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4373D" w14:textId="7828E4F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saQ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Gfp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07DBB5" w14:textId="53E573A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84593E" w14:textId="2491F0D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6052A1" w14:textId="0DD0F33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4E9951" w14:textId="240E9A8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5CA66C" w14:textId="5F4A42C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694997" w14:textId="3EF1503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38DCDB" w14:textId="4A9F527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D7D79" w14:textId="5D2B0B5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B8513F" w:rsidRPr="00B8513F" w14:paraId="2DDF41AD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259BCA" w14:textId="3A8A140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PP766475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7A6F" w14:textId="2119561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3DD4D" w14:textId="6408001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D98CF" w14:textId="21F8C03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BFBC4" w14:textId="5EF1A3A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5B60" w14:textId="771F98E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7586" w14:textId="1238C27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57510" w14:textId="2688F0B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C96C" w14:textId="6E87CA7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Ggv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E936" w14:textId="6A6F083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8034" w14:textId="409B808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enQ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11E96" w14:textId="289F4EC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giQ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Gvi</w:t>
            </w:r>
            <w:proofErr w:type="spellEnd"/>
          </w:p>
        </w:tc>
      </w:tr>
      <w:tr w:rsidR="00B8513F" w:rsidRPr="00B8513F" w14:paraId="1BF72CF4" w14:textId="72C47043" w:rsidTr="00B8513F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D68688C" w14:textId="77777777" w:rsidR="00E04062" w:rsidRPr="00E07089" w:rsidRDefault="00E04062" w:rsidP="00E04062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0708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4FD75E" w14:textId="55DC0659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kpN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/Fah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060F1B" w14:textId="74EC5EFE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tlK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Spt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7E7679" w14:textId="2B052E3C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saQ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Gfp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3B681" w14:textId="00CB864C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dlQ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Gfi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D55B3" w14:textId="1AEBC490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irL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Gpp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5D579E" w14:textId="61E08F92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vyQ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Gik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13AACE" w14:textId="7EF0AF69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Gft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8C9368" w14:textId="72864FCB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Ggv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FFA5EB" w14:textId="25B01A4E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CF780" w14:textId="6FEDEA0A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evQ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/Gpd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FF95C8" w14:textId="15387B52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giQ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Gvi</w:t>
            </w:r>
            <w:proofErr w:type="spellEnd"/>
          </w:p>
        </w:tc>
      </w:tr>
      <w:tr w:rsidR="00B8513F" w:rsidRPr="00B8513F" w14:paraId="6982A358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39E4E3" w14:textId="5E2E427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OQ818342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8AAFA2" w14:textId="31808D0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hkQ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Gvg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808D2D" w14:textId="2BAF96F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llA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Dpk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4E172" w14:textId="0A3F75D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ytE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Gpa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39BF83" w14:textId="3F99B45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Gpe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74CA0D" w14:textId="06A76C2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Gpr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816D0" w14:textId="5FEC0C9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npG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/Pai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0FE4FB" w14:textId="7DAD196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Gkl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D04C99" w14:textId="74B4AF5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Apq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175422" w14:textId="52B70FC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hnQ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3924A" w14:textId="53E5B65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elQ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Apg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0FF6F9" w14:textId="2E90E80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Gki</w:t>
            </w:r>
            <w:proofErr w:type="spellEnd"/>
          </w:p>
        </w:tc>
      </w:tr>
      <w:tr w:rsidR="00B8513F" w:rsidRPr="00B8513F" w14:paraId="0844BDD7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C14E98" w14:textId="2FB9338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OQ818343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765E48" w14:textId="330B1E1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sgQ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Gty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0BDCF3" w14:textId="4C8E28A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llA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Qps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84C96" w14:textId="04BB6A4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wrG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/Sit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F0F80" w14:textId="24E8580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svQ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Dsn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D288D3" w14:textId="00857CD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Apk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D7F313" w14:textId="1C128FA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npG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/Pai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94F373" w14:textId="0F1DF42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Gkl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4C4A90" w14:textId="0B2D470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/Apt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D52A3E" w14:textId="630A2C6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hnQ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C23B47" w14:textId="185703C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elQ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Apg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68F9D1" w14:textId="5D382DE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Gki</w:t>
            </w:r>
            <w:proofErr w:type="spellEnd"/>
          </w:p>
        </w:tc>
      </w:tr>
      <w:tr w:rsidR="00B8513F" w:rsidRPr="00B8513F" w14:paraId="1A86255E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102B18" w14:textId="6EFAFA3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OQ818344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FD76A" w14:textId="43F1875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rqC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Gva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07BF38" w14:textId="23E2746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3FACA6" w14:textId="4198F5D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mrQ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Gvp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CF25F5" w14:textId="241C82E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Glg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F0170D" w14:textId="74D61E5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igQ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Tpi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B1088A" w14:textId="55580F8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Gpv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A18687" w14:textId="2E58B95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Gvs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B2AE33" w14:textId="1CCAE56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D1CD78" w14:textId="2ED0172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snQ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C4407F" w14:textId="001538D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EB220E" w14:textId="49326BB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Gqi</w:t>
            </w:r>
            <w:proofErr w:type="spellEnd"/>
          </w:p>
        </w:tc>
      </w:tr>
      <w:tr w:rsidR="00B8513F" w:rsidRPr="00B8513F" w14:paraId="4956CA1C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54360E" w14:textId="2D5DFBF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PP766465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D7792A" w14:textId="7C136AD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rqC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Gva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50445B" w14:textId="0FF6CD9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B39E4" w14:textId="0A38F92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mrQ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Gvp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C8A9C8" w14:textId="46BA75C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Glg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264237" w14:textId="7A461B4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igQ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Tpi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6E251" w14:textId="6E90680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Gpv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E508F5" w14:textId="34F39F1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vqQ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Gvs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56D14" w14:textId="012B51B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867C73" w14:textId="75EB4FF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snQ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60F5A3" w14:textId="5F68B40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BC27FC" w14:textId="4ECFD71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Gqi</w:t>
            </w:r>
            <w:proofErr w:type="spellEnd"/>
          </w:p>
        </w:tc>
      </w:tr>
      <w:tr w:rsidR="00B8513F" w:rsidRPr="00B8513F" w14:paraId="7DC158AD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B956A3" w14:textId="09978FB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PP766466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B57DC" w14:textId="657D5C6F" w:rsidR="00E04062" w:rsidRPr="00B8513F" w:rsidRDefault="00B8513F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368378" w14:textId="2BA965A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tlA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/Die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E3F53" w14:textId="1CAE9C1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Mmr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B03DDA" w14:textId="71A76DC1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Agd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41A0D9" w14:textId="3F2A7CE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kfE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/Eel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C477B4" w14:textId="5C0754A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ssE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Ase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310A2F" w14:textId="2047929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kaE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Sld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608618" w14:textId="74CF715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wsQ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/Gfs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04F21B" w14:textId="553CD3B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ltT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C8AFCE" w14:textId="19926ED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dsQ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Svv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D3BF1" w14:textId="21B30EC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B8513F" w:rsidRPr="00B8513F" w14:paraId="55447C72" w14:textId="2889A9A9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845D56" w14:textId="77777777" w:rsidR="00E04062" w:rsidRPr="00E07089" w:rsidRDefault="00E04062" w:rsidP="00E04062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E0708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OQ818321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A85BC9" w14:textId="32DFABAB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kpN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Iah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D61B44" w14:textId="49C97F69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E0D318" w14:textId="5229B323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Gip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0F464A" w14:textId="24CA374F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evQ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Gfv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08676A" w14:textId="7CB89342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irL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Gpp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7421E0" w14:textId="4FF648B5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eiQ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Gik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3E8918" w14:textId="365019A7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Glv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293F" w14:textId="39F4E39A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Gpi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213352" w14:textId="02CC4CD0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BABE09" w14:textId="72AB6E13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evQ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1932AA" w14:textId="35AAB6AE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Gki</w:t>
            </w:r>
            <w:proofErr w:type="spellEnd"/>
          </w:p>
        </w:tc>
      </w:tr>
      <w:tr w:rsidR="00B8513F" w:rsidRPr="00B8513F" w14:paraId="3E46E729" w14:textId="2ED93D9F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3F442C" w14:textId="1672262C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PP766462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501C68" w14:textId="3024A8CF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kpM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/Yah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5EBE64" w14:textId="096CE2C5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BAB880" w14:textId="314463AD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aaQ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Gip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44ECDA" w14:textId="27B0C1F6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ffQ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Glg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F45AE" w14:textId="430DB33D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yyQ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Eqa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60FFEC" w14:textId="7FA1FFD3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Gll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1DC31E" w14:textId="04E04B99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Gpt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3453F" w14:textId="2BC0EF7F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143238" w14:textId="23B0967B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gqQ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747E4" w14:textId="4889C121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evQ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EDBC7D" w14:textId="67C2DDA9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Gsi</w:t>
            </w:r>
            <w:proofErr w:type="spellEnd"/>
          </w:p>
        </w:tc>
      </w:tr>
      <w:tr w:rsidR="00B8513F" w:rsidRPr="00B8513F" w14:paraId="2C93F037" w14:textId="6908F520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1EF559" w14:textId="342F17AA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PP766463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8FFA8A" w14:textId="39BE91F5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qrQ</w:t>
            </w:r>
            <w:proofErr w:type="spellEnd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Gns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B3BB4" w14:textId="35F7A004" w:rsidR="00E04062" w:rsidRPr="00B8513F" w:rsidRDefault="00B8513F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7E2B60" w14:textId="0E32B988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akQ</w:t>
            </w:r>
            <w:proofErr w:type="spellEnd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Hwk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52EA8D" w14:textId="4B0455CC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Ags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FCF39E" w14:textId="005C4037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/Gat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1AF0C8" w14:textId="6E182DEF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rrQ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Gll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B0AE09" w14:textId="30A70D42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Glr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147D6" w14:textId="13B46031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krQ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Grv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FDE243" w14:textId="09DAE8A8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qpQ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Aay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E1867" w14:textId="2E1C38FE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qrG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Gms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5B0F1E" w14:textId="0BC33873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qqQ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Sli</w:t>
            </w:r>
            <w:proofErr w:type="spellEnd"/>
          </w:p>
        </w:tc>
      </w:tr>
      <w:tr w:rsidR="00B8513F" w:rsidRPr="00B8513F" w14:paraId="681510AF" w14:textId="6256C9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73335D" w14:textId="0DAB98A5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PP766464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F50E9B" w14:textId="5B5954E4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tqC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Gva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3E2B59" w14:textId="0D1A82C0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11C368" w14:textId="4D16C402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srQ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Gvp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250F5" w14:textId="7D6A6CC5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yfQ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Glg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8C196" w14:textId="76DBBEEB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Tpi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D777A0" w14:textId="6738393A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meQ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Gpm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7BC767" w14:textId="72F849A6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lpQ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Gvs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D86D8" w14:textId="3A2E4E81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4AF0CC" w14:textId="1D86859B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04A445" w14:textId="4CC03D83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E9C98" w14:textId="060498E5" w:rsidR="00E04062" w:rsidRPr="00B8513F" w:rsidRDefault="00E04062" w:rsidP="00E0406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Gei</w:t>
            </w:r>
            <w:proofErr w:type="spellEnd"/>
          </w:p>
        </w:tc>
      </w:tr>
      <w:tr w:rsidR="00B8513F" w:rsidRPr="00B8513F" w14:paraId="3EC312D6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E75E14" w14:textId="228FF64D" w:rsidR="00E04062" w:rsidRPr="00E07089" w:rsidRDefault="00E04062" w:rsidP="00E0406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E0708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OQ818329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0C87B" w14:textId="07E8BE0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qrQ</w:t>
            </w:r>
            <w:proofErr w:type="spellEnd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Gns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7FEC2" w14:textId="3038E24E" w:rsidR="00E04062" w:rsidRPr="00B8513F" w:rsidRDefault="00B8513F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53DC8" w14:textId="4BF765B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akQ</w:t>
            </w:r>
            <w:proofErr w:type="spellEnd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FF0000"/>
                <w:sz w:val="16"/>
                <w:szCs w:val="16"/>
              </w:rPr>
              <w:t>Hwk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FEB4F" w14:textId="6D05B26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Ags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324BF" w14:textId="0E9ABD6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/Gat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6E34" w14:textId="61615FC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rrQ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Gll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B149" w14:textId="6FA5229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Glr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02AD" w14:textId="2D2C38D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krQ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Grv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299C9" w14:textId="148D8F6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qpQ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Aay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2A64A" w14:textId="15C379E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qrG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Gms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21882" w14:textId="0729373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qqQ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Sli</w:t>
            </w:r>
            <w:proofErr w:type="spellEnd"/>
          </w:p>
        </w:tc>
      </w:tr>
      <w:tr w:rsidR="00B8513F" w:rsidRPr="00B8513F" w14:paraId="5F862743" w14:textId="77777777" w:rsidTr="00B8513F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5A473CF" w14:textId="3437F89C" w:rsidR="00E04062" w:rsidRPr="00E07089" w:rsidRDefault="00E04062" w:rsidP="00E0406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E0708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OQ818318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BB7B8" w14:textId="62494D90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hkQ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/Gag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C400CA" w14:textId="313185C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lsS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/Gln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EEAED" w14:textId="53E6BFF2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739A7" w14:textId="565E82C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siQ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Gnt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6DF1" w14:textId="02CBDA4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55B22E" w14:textId="61824C7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npG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Ppv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A18F36" w14:textId="5EBBFCD8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Gll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FF82A" w14:textId="6CDFE13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Apk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E02C2B" w14:textId="63D06A7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/Say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0B16FC" w14:textId="4D90ABB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qlQ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Apg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7D7F36" w14:textId="4217B76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ekQ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Gki</w:t>
            </w:r>
            <w:proofErr w:type="spellEnd"/>
          </w:p>
        </w:tc>
      </w:tr>
      <w:tr w:rsidR="00B8513F" w:rsidRPr="00B8513F" w14:paraId="14F404CF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9D1DB7" w14:textId="22E418A1" w:rsidR="00E04062" w:rsidRPr="00E07089" w:rsidRDefault="00E04062" w:rsidP="00E0406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E0708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OQ818323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9D04A" w14:textId="23919808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kpN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/Fah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08ACC9" w14:textId="23821F9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tlK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D93EE9" w14:textId="52026534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saQ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Gfp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4F4AB5" w14:textId="40F16012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dlQ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Gfi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F1E854" w14:textId="06FF66C3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irL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Gpp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AD1E8" w14:textId="0F16009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vyQ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Gik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0380A1" w14:textId="5A223C3C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Gft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6A880B" w14:textId="6E6DA24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Ggv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1C286" w14:textId="7EF7B836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C04ED2" w14:textId="0062ECD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evQ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9C9459" w14:textId="6E242235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giQ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Gvi</w:t>
            </w:r>
            <w:proofErr w:type="spellEnd"/>
          </w:p>
        </w:tc>
      </w:tr>
      <w:tr w:rsidR="00B8513F" w:rsidRPr="00B8513F" w14:paraId="4B952C0F" w14:textId="77777777" w:rsidTr="00B8513F"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6D51B79" w14:textId="7B413700" w:rsidR="00E04062" w:rsidRPr="00E07089" w:rsidRDefault="00E04062" w:rsidP="00E0406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E0708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OQ818324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B3A4" w14:textId="0FE7EADF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kpN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Iah</w:t>
            </w:r>
            <w:proofErr w:type="spellEnd"/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78DBF" w14:textId="4F2A27D4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alK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92D5" w14:textId="1F46E069" w:rsidR="00E04062" w:rsidRPr="00B8513F" w:rsidRDefault="00E04062" w:rsidP="00E04062">
            <w:pPr>
              <w:jc w:val="center"/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stQ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Gip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EC2F0" w14:textId="7D1BE14D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evQ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Gfv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153B" w14:textId="319F39EA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irL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Gpp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3A13" w14:textId="447D91E9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eiQ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Gik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0B9DF" w14:textId="20537190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eeQ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Glv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5570" w14:textId="3C385397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lfQ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Gpi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570BA" w14:textId="57EB9D1F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gsQ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2FAE" w14:textId="04F7A33B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evQ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/Gpd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E678" w14:textId="2B3DB04E" w:rsidR="00E04062" w:rsidRPr="00B8513F" w:rsidRDefault="00E04062" w:rsidP="00E04062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sfQ</w:t>
            </w:r>
            <w:proofErr w:type="spellEnd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B8513F">
              <w:rPr>
                <w:rFonts w:ascii="Calibri" w:hAnsi="Calibri" w:cs="Calibri"/>
                <w:color w:val="000000"/>
                <w:sz w:val="16"/>
                <w:szCs w:val="16"/>
              </w:rPr>
              <w:t>Gki</w:t>
            </w:r>
            <w:proofErr w:type="spellEnd"/>
          </w:p>
        </w:tc>
      </w:tr>
    </w:tbl>
    <w:p w14:paraId="6A11FC19" w14:textId="77777777" w:rsidR="003531F3" w:rsidRDefault="003531F3"/>
    <w:sectPr w:rsidR="003531F3" w:rsidSect="00B8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4FF5"/>
    <w:rsid w:val="00395383"/>
    <w:rsid w:val="003A6AF4"/>
    <w:rsid w:val="003B2812"/>
    <w:rsid w:val="003B4062"/>
    <w:rsid w:val="003E6FDE"/>
    <w:rsid w:val="00402087"/>
    <w:rsid w:val="00415126"/>
    <w:rsid w:val="004222BE"/>
    <w:rsid w:val="00423CF2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D049E"/>
    <w:rsid w:val="007E5E3D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54AA0"/>
    <w:rsid w:val="00957EDB"/>
    <w:rsid w:val="00991608"/>
    <w:rsid w:val="009A550F"/>
    <w:rsid w:val="009B4EC2"/>
    <w:rsid w:val="009B6AA4"/>
    <w:rsid w:val="009C6DE5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34BA1"/>
    <w:rsid w:val="00B8513F"/>
    <w:rsid w:val="00BA4314"/>
    <w:rsid w:val="00BA4E80"/>
    <w:rsid w:val="00BD1EF2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DD5C14"/>
    <w:rsid w:val="00DF01F4"/>
    <w:rsid w:val="00E04062"/>
    <w:rsid w:val="00E07089"/>
    <w:rsid w:val="00E201E2"/>
    <w:rsid w:val="00E45364"/>
    <w:rsid w:val="00E4757C"/>
    <w:rsid w:val="00E61773"/>
    <w:rsid w:val="00E639E3"/>
    <w:rsid w:val="00E76653"/>
    <w:rsid w:val="00E936C7"/>
    <w:rsid w:val="00EA4A7B"/>
    <w:rsid w:val="00EF0B0A"/>
    <w:rsid w:val="00EF4FE4"/>
    <w:rsid w:val="00F142BC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CF2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3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44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12</cp:revision>
  <dcterms:created xsi:type="dcterms:W3CDTF">2024-07-26T06:43:00Z</dcterms:created>
  <dcterms:modified xsi:type="dcterms:W3CDTF">2024-09-17T20:36:00Z</dcterms:modified>
</cp:coreProperties>
</file>