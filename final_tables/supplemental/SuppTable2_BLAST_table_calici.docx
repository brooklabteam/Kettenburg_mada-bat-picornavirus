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288"/>
        <w:gridCol w:w="2577"/>
        <w:gridCol w:w="900"/>
        <w:gridCol w:w="810"/>
        <w:gridCol w:w="1260"/>
        <w:gridCol w:w="900"/>
        <w:gridCol w:w="900"/>
        <w:gridCol w:w="1170"/>
      </w:tblGrid>
      <w:tr w:rsidR="005766A6" w:rsidRPr="00D45E8E" w14:paraId="762F5F8E" w14:textId="77777777" w:rsidTr="000041E6">
        <w:tc>
          <w:tcPr>
            <w:tcW w:w="128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AB7905E" w14:textId="5DB2B9BC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57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A6694" w14:textId="3C20CBE3" w:rsidR="00EB5CE7" w:rsidRPr="00BF3404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8ADFBFB" w14:textId="0D547F67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coverage (%)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5A89937" w14:textId="1F9F5281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identity (%)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00A7BF8" w14:textId="38396A71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BLASTx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accession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D429A49" w14:textId="03A89A58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coverage (%)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25970C" w14:textId="66C5E06F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identity (%)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0206781" w14:textId="7081283A" w:rsidR="00214C10" w:rsidRPr="00D45E8E" w:rsidRDefault="00214C10" w:rsidP="005E38DF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BLASTn</w:t>
            </w:r>
            <w:proofErr w:type="spellEnd"/>
            <w:r w:rsidRPr="00D45E8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accession</w:t>
            </w:r>
          </w:p>
        </w:tc>
      </w:tr>
      <w:tr w:rsidR="009B15FF" w:rsidRPr="00D45E8E" w14:paraId="3C79F941" w14:textId="77777777" w:rsidTr="000041E6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71C46D" w14:textId="378B6183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OQ818319*</w:t>
            </w:r>
          </w:p>
        </w:tc>
        <w:tc>
          <w:tcPr>
            <w:tcW w:w="25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89326F" w14:textId="0BFB28C3" w:rsidR="009B15FF" w:rsidRPr="004A31AA" w:rsidRDefault="00C928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E.</w:t>
            </w:r>
            <w:r w:rsidR="009B15FF"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dupreanum </w:t>
            </w:r>
            <w:proofErr w:type="spellStart"/>
            <w:r w:rsidR="009B15FF"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="009B15FF"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760A5EF" w14:textId="29D66A08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CACB51" w14:textId="21AE80F6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67.18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BE6C840" w14:textId="3E961EDB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F9D39B0" w14:textId="202A87F5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BAC0C6" w14:textId="1AAE9806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79.82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0822960" w14:textId="370AE5BD" w:rsidR="009B15FF" w:rsidRPr="00D45E8E" w:rsidRDefault="009B15F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LC504397.1</w:t>
            </w:r>
          </w:p>
        </w:tc>
      </w:tr>
      <w:tr w:rsidR="00DA41CD" w:rsidRPr="00D45E8E" w14:paraId="50665916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544B1C" w14:textId="40095074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D25EF0" w14:textId="406044F0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91215C" w14:textId="48417A03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9B025" w14:textId="12F2A23B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A76098" w14:textId="01465C72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31894C" w14:textId="03553EEF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D1FF8" w14:textId="785C0F2B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79.82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70547E" w14:textId="7EBEE0BC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LC504397.1</w:t>
            </w:r>
          </w:p>
        </w:tc>
      </w:tr>
      <w:tr w:rsidR="00DA41CD" w:rsidRPr="00D45E8E" w14:paraId="113F2250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C00FD" w14:textId="381C490B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OQ818340*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9EC39A" w14:textId="4C093C46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2AEAE" w14:textId="7E8A8A38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42AD7" w14:textId="23E587BF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67.97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DC6DF2" w14:textId="3795788A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72AFB7" w14:textId="7C3E0AEA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A7F1" w14:textId="7335A977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F6A5B1" w14:textId="6CB3412D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KX759619.1</w:t>
            </w:r>
          </w:p>
        </w:tc>
      </w:tr>
      <w:tr w:rsidR="00DA41CD" w:rsidRPr="00D45E8E" w14:paraId="598AF8E7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8990F3" w14:textId="4821BDFF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PP766461*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8A7911" w14:textId="5182C0AB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536342" w14:textId="20264294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3C2E7" w14:textId="76D4F52A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90.13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28EF49" w14:textId="62CE3E72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70956B" w14:textId="1D3E94BA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0F1CD" w14:textId="04DC59F9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E92DB3" w14:textId="147453FE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KX759623.1</w:t>
            </w:r>
          </w:p>
        </w:tc>
      </w:tr>
      <w:tr w:rsidR="00DA41CD" w:rsidRPr="00D45E8E" w14:paraId="146316BD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7B9DB2" w14:textId="79E647E7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PP766460*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5D7F17" w14:textId="12615E69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E195DC" w14:textId="3C6F8E6D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EE02E" w14:textId="1EB7D2DA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75.26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2B1496" w14:textId="0D20B437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AQQ78883.1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C18A19" w14:textId="3AAE4C3E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B9F1F" w14:textId="4BAFAB15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745164" w14:textId="2D432630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DA41CD" w:rsidRPr="00D45E8E" w14:paraId="0194ADE6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41495" w14:textId="33D83A6F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OQ818345*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665BFB" w14:textId="5D69CC5E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E35EC3" w14:textId="53C23F87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7299F" w14:textId="37016B5A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68.19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C476E0" w14:textId="16F2C870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XBH24168.1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115F77" w14:textId="3A2EA5DE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84E3E" w14:textId="6B7FEF42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2E7D96" w14:textId="7F14ABA7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No result</w:t>
            </w:r>
          </w:p>
        </w:tc>
      </w:tr>
      <w:tr w:rsidR="00DA41CD" w:rsidRPr="00D45E8E" w14:paraId="08188CE1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E01231" w14:textId="421E8A0D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OQ818347*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26C024" w14:textId="1B1A1AF9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A5D7F4" w14:textId="749BADE4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924B" w14:textId="1643657F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89.63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AB1B3D" w14:textId="5B3C31DE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XBH24156.1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40E4C1" w14:textId="29FE081E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 w:rsidR="00CA2038">
              <w:rPr>
                <w:rFonts w:ascii="Calibri" w:hAnsi="Calibri" w:cs="Calibr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81AD" w14:textId="11E6142F" w:rsidR="00DA41CD" w:rsidRPr="00D45E8E" w:rsidRDefault="00CA2038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77.94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3FA137" w14:textId="0ED39539" w:rsidR="00DA41CD" w:rsidRPr="00D45E8E" w:rsidRDefault="00CA2038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CA2038">
              <w:rPr>
                <w:rFonts w:ascii="Calibri" w:hAnsi="Calibri" w:cs="Calibri"/>
                <w:color w:val="000000"/>
                <w:sz w:val="18"/>
                <w:szCs w:val="18"/>
              </w:rPr>
              <w:t>PP712001.1</w:t>
            </w:r>
          </w:p>
        </w:tc>
      </w:tr>
      <w:tr w:rsidR="00DA41CD" w:rsidRPr="00D45E8E" w14:paraId="4C14609F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845F41" w14:textId="51475593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PP766470*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47331A" w14:textId="752F3563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805B43" w14:textId="1D8040F6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A0BFC" w14:textId="1D84AFD6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90.86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EA7294" w14:textId="313E6240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XBH24177.1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3A5BCD" w14:textId="51C10BA3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09E9D" w14:textId="3AAD5CAC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78.51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1D065" w14:textId="4201210E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3206A9">
              <w:rPr>
                <w:rFonts w:ascii="Calibri" w:hAnsi="Calibri" w:cs="Calibri"/>
                <w:sz w:val="18"/>
                <w:szCs w:val="18"/>
              </w:rPr>
              <w:t>PP712015.1</w:t>
            </w:r>
          </w:p>
        </w:tc>
      </w:tr>
      <w:tr w:rsidR="00DA41CD" w:rsidRPr="00D45E8E" w14:paraId="615FD6CB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1A03E3" w14:textId="11B4CF1E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PP766473*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13DCF4" w14:textId="7CD801C8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104D0B" w14:textId="4E437012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84EA6" w14:textId="36EA474C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90.59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E243A" w14:textId="435263DB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XBH24177.1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E08A74" w14:textId="0FDBFA93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C65A0" w14:textId="403F6F43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77.28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436AAB" w14:textId="5E0B227C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PP712015.1</w:t>
            </w:r>
          </w:p>
        </w:tc>
      </w:tr>
      <w:tr w:rsidR="00DA41CD" w:rsidRPr="00D45E8E" w14:paraId="2C4C0147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DA59C1" w14:textId="1EB13DAC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PP766474*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B23182" w14:textId="174BD1F8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220D62" w14:textId="37C1AD5D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85B8B" w14:textId="3D83119D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94.55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CAF67" w14:textId="7C8B7007" w:rsidR="00DA41CD" w:rsidRPr="00D45E8E" w:rsidRDefault="00570DB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XBH24177.1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31B5F8" w14:textId="64051B52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EC3BC" w14:textId="38CDC76A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71.74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47D891" w14:textId="6FAC9BEB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PP712026.1</w:t>
            </w:r>
          </w:p>
        </w:tc>
      </w:tr>
      <w:tr w:rsidR="00DA41CD" w:rsidRPr="00D45E8E" w14:paraId="0CC73807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12A9E1" w14:textId="2A62100F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PP766476*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0C01E4" w14:textId="1685ED58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B169EA" w14:textId="57DF28AF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8E0A5" w14:textId="6A6EB556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86.05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EDAFA" w14:textId="380FDD3E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</w:t>
            </w:r>
            <w:r>
              <w:rPr>
                <w:rFonts w:ascii="Calibri" w:hAnsi="Calibri" w:cs="Calibri"/>
                <w:sz w:val="18"/>
                <w:szCs w:val="18"/>
              </w:rPr>
              <w:t>77</w:t>
            </w:r>
            <w:r>
              <w:rPr>
                <w:rFonts w:ascii="Calibri" w:hAnsi="Calibri" w:cs="Calibri"/>
                <w:sz w:val="18"/>
                <w:szCs w:val="18"/>
              </w:rPr>
              <w:t>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F3A7A3" w14:textId="3BBCE29D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2EF36" w14:textId="584E6CF0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73.71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4F99AC" w14:textId="53B60D1A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KX759623.1</w:t>
            </w:r>
          </w:p>
        </w:tc>
      </w:tr>
      <w:tr w:rsidR="00DA41CD" w:rsidRPr="00D45E8E" w14:paraId="3A5CC55C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FA1928" w14:textId="0A217717" w:rsidR="00DA41CD" w:rsidRPr="00D45E8E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PP766477*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A3F9E3" w14:textId="2C911C03" w:rsidR="00DA41CD" w:rsidRPr="004A31AA" w:rsidRDefault="00DA41CD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B63196" w14:textId="4135335D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92334" w14:textId="1DFA17BB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81.32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E86851" w14:textId="314D8E2D" w:rsidR="00DA41CD" w:rsidRPr="00D45E8E" w:rsidRDefault="00FF313F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</w:t>
            </w:r>
            <w:r>
              <w:rPr>
                <w:rFonts w:ascii="Calibri" w:hAnsi="Calibri" w:cs="Calibri"/>
                <w:sz w:val="18"/>
                <w:szCs w:val="18"/>
              </w:rPr>
              <w:t>78</w:t>
            </w:r>
            <w:r>
              <w:rPr>
                <w:rFonts w:ascii="Calibri" w:hAnsi="Calibri" w:cs="Calibri"/>
                <w:sz w:val="18"/>
                <w:szCs w:val="18"/>
              </w:rPr>
              <w:t>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F6D0E1" w14:textId="54D06BD1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81F54" w14:textId="0656C8EA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76.22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96C052" w14:textId="5F99B006" w:rsidR="00DA41CD" w:rsidRPr="00D45E8E" w:rsidRDefault="003206A9" w:rsidP="005E38DF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PP712001.1</w:t>
            </w:r>
          </w:p>
        </w:tc>
      </w:tr>
      <w:tr w:rsidR="00DA41CD" w:rsidRPr="00D45E8E" w14:paraId="08F30765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E51826" w14:textId="4F1CF3C0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OQ818348*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DC2213" w14:textId="24BFF640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141C8D" w14:textId="65489E13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82B69" w14:textId="1CB608C0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84.12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C61AFB" w14:textId="6B398D34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XBH24163.1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060618" w14:textId="54C3075D" w:rsidR="00DA41CD" w:rsidRPr="00D45E8E" w:rsidRDefault="00CA2038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4AAAC" w14:textId="7E6CE4AE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  <w:r w:rsidR="00CA2038">
              <w:rPr>
                <w:rFonts w:ascii="Calibri" w:hAnsi="Calibri" w:cs="Calibri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B46E2A" w14:textId="79509812" w:rsidR="00DA41CD" w:rsidRPr="00D45E8E" w:rsidRDefault="00CA2038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A2038">
              <w:rPr>
                <w:rFonts w:ascii="Calibri" w:hAnsi="Calibri" w:cs="Calibri"/>
                <w:color w:val="000000"/>
                <w:sz w:val="18"/>
                <w:szCs w:val="18"/>
              </w:rPr>
              <w:t>PP712006.1</w:t>
            </w:r>
          </w:p>
        </w:tc>
      </w:tr>
      <w:tr w:rsidR="00DA41CD" w:rsidRPr="00D45E8E" w14:paraId="3EA2C825" w14:textId="77777777" w:rsidTr="000041E6"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021FA52" w14:textId="5822DDB8" w:rsidR="00DA41CD" w:rsidRPr="00D45E8E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45E8E">
              <w:rPr>
                <w:rFonts w:ascii="Calibri" w:hAnsi="Calibri" w:cs="Calibri"/>
                <w:color w:val="000000"/>
                <w:sz w:val="18"/>
                <w:szCs w:val="18"/>
              </w:rPr>
              <w:t>PP766468*</w:t>
            </w: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CE585" w14:textId="4CA0CD23" w:rsidR="00DA41CD" w:rsidRPr="004A31AA" w:rsidRDefault="00DA41C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4A31A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4DEEF8" w14:textId="55F80A10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556CA" w14:textId="65ADA45A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F7426" w14:textId="2CDFBFA0" w:rsidR="00DA41CD" w:rsidRPr="00D45E8E" w:rsidRDefault="00570DBD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XBH24156.1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C7BDCF" w14:textId="6CA256AC" w:rsidR="00DA41CD" w:rsidRPr="00D45E8E" w:rsidRDefault="003206A9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C9662B" w14:textId="3927E51D" w:rsidR="00DA41CD" w:rsidRPr="00D45E8E" w:rsidRDefault="003206A9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75.67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173C3" w14:textId="5FDB7260" w:rsidR="00DA41CD" w:rsidRPr="00D45E8E" w:rsidRDefault="003206A9" w:rsidP="005E38DF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206A9">
              <w:rPr>
                <w:rFonts w:ascii="Calibri" w:hAnsi="Calibri" w:cs="Calibri"/>
                <w:color w:val="000000"/>
                <w:sz w:val="18"/>
                <w:szCs w:val="18"/>
              </w:rPr>
              <w:t>PP712033.1</w:t>
            </w:r>
          </w:p>
        </w:tc>
      </w:tr>
    </w:tbl>
    <w:p w14:paraId="6A11FC19" w14:textId="77777777" w:rsidR="003531F3" w:rsidRPr="00214C10" w:rsidRDefault="003531F3">
      <w:pPr>
        <w:rPr>
          <w:sz w:val="21"/>
          <w:szCs w:val="21"/>
        </w:rPr>
      </w:pPr>
    </w:p>
    <w:sectPr w:rsidR="003531F3" w:rsidRPr="00214C10" w:rsidSect="0071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D7DA7" w14:textId="77777777" w:rsidR="003D6407" w:rsidRDefault="003D6407" w:rsidP="00EB5CE7">
      <w:r>
        <w:separator/>
      </w:r>
    </w:p>
  </w:endnote>
  <w:endnote w:type="continuationSeparator" w:id="0">
    <w:p w14:paraId="69FBE9A3" w14:textId="77777777" w:rsidR="003D6407" w:rsidRDefault="003D6407" w:rsidP="00EB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2931" w14:textId="77777777" w:rsidR="003D6407" w:rsidRDefault="003D6407" w:rsidP="00EB5CE7">
      <w:r>
        <w:separator/>
      </w:r>
    </w:p>
  </w:footnote>
  <w:footnote w:type="continuationSeparator" w:id="0">
    <w:p w14:paraId="6D46CFFF" w14:textId="77777777" w:rsidR="003D6407" w:rsidRDefault="003D6407" w:rsidP="00EB5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2419"/>
    <w:rsid w:val="000041E6"/>
    <w:rsid w:val="000076F2"/>
    <w:rsid w:val="00032F1E"/>
    <w:rsid w:val="000607B1"/>
    <w:rsid w:val="00067C1D"/>
    <w:rsid w:val="000819D1"/>
    <w:rsid w:val="000A01A6"/>
    <w:rsid w:val="000A2398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4C10"/>
    <w:rsid w:val="00216006"/>
    <w:rsid w:val="002211D3"/>
    <w:rsid w:val="00223664"/>
    <w:rsid w:val="0023602B"/>
    <w:rsid w:val="00236CF2"/>
    <w:rsid w:val="002666D2"/>
    <w:rsid w:val="002829E3"/>
    <w:rsid w:val="0028337E"/>
    <w:rsid w:val="002922C9"/>
    <w:rsid w:val="002A2C25"/>
    <w:rsid w:val="002B30B6"/>
    <w:rsid w:val="002D26FF"/>
    <w:rsid w:val="002E08B3"/>
    <w:rsid w:val="00320446"/>
    <w:rsid w:val="003206A9"/>
    <w:rsid w:val="0033513C"/>
    <w:rsid w:val="00336813"/>
    <w:rsid w:val="00342CE4"/>
    <w:rsid w:val="00350106"/>
    <w:rsid w:val="00352587"/>
    <w:rsid w:val="003531F3"/>
    <w:rsid w:val="003573DC"/>
    <w:rsid w:val="00373B65"/>
    <w:rsid w:val="00387C02"/>
    <w:rsid w:val="00395383"/>
    <w:rsid w:val="003A22ED"/>
    <w:rsid w:val="003A6AF4"/>
    <w:rsid w:val="003B2812"/>
    <w:rsid w:val="003B4062"/>
    <w:rsid w:val="003D6407"/>
    <w:rsid w:val="003E6FDE"/>
    <w:rsid w:val="00402087"/>
    <w:rsid w:val="00415126"/>
    <w:rsid w:val="004222BE"/>
    <w:rsid w:val="00430E26"/>
    <w:rsid w:val="0043373C"/>
    <w:rsid w:val="004352DC"/>
    <w:rsid w:val="00460B42"/>
    <w:rsid w:val="0046661D"/>
    <w:rsid w:val="00470B5F"/>
    <w:rsid w:val="00471F6A"/>
    <w:rsid w:val="00486F48"/>
    <w:rsid w:val="00493DAC"/>
    <w:rsid w:val="004A31AA"/>
    <w:rsid w:val="004B5D59"/>
    <w:rsid w:val="004F1F29"/>
    <w:rsid w:val="004F33A9"/>
    <w:rsid w:val="004F451E"/>
    <w:rsid w:val="0050382E"/>
    <w:rsid w:val="00524D04"/>
    <w:rsid w:val="00534E38"/>
    <w:rsid w:val="00552B9B"/>
    <w:rsid w:val="00555EB4"/>
    <w:rsid w:val="005700F1"/>
    <w:rsid w:val="00570DBD"/>
    <w:rsid w:val="00575649"/>
    <w:rsid w:val="005766A6"/>
    <w:rsid w:val="00580892"/>
    <w:rsid w:val="0058561C"/>
    <w:rsid w:val="005A12F2"/>
    <w:rsid w:val="005D5936"/>
    <w:rsid w:val="005E2219"/>
    <w:rsid w:val="005E38DF"/>
    <w:rsid w:val="005F71E0"/>
    <w:rsid w:val="006120A6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6F5200"/>
    <w:rsid w:val="007102F3"/>
    <w:rsid w:val="0071183A"/>
    <w:rsid w:val="00711C4F"/>
    <w:rsid w:val="0071674D"/>
    <w:rsid w:val="00716FE6"/>
    <w:rsid w:val="007305B1"/>
    <w:rsid w:val="007446DB"/>
    <w:rsid w:val="0076483D"/>
    <w:rsid w:val="007671B4"/>
    <w:rsid w:val="007919B3"/>
    <w:rsid w:val="007922D1"/>
    <w:rsid w:val="007A2FD7"/>
    <w:rsid w:val="007B4B10"/>
    <w:rsid w:val="007E5E3D"/>
    <w:rsid w:val="007E630B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42B28"/>
    <w:rsid w:val="00954AA0"/>
    <w:rsid w:val="00957EDB"/>
    <w:rsid w:val="00991608"/>
    <w:rsid w:val="009A550F"/>
    <w:rsid w:val="009B15FF"/>
    <w:rsid w:val="009B4EC2"/>
    <w:rsid w:val="009B6AA4"/>
    <w:rsid w:val="009E506E"/>
    <w:rsid w:val="009F2E1F"/>
    <w:rsid w:val="00A03770"/>
    <w:rsid w:val="00A041DB"/>
    <w:rsid w:val="00A045B8"/>
    <w:rsid w:val="00A0505F"/>
    <w:rsid w:val="00A13A3F"/>
    <w:rsid w:val="00A261E3"/>
    <w:rsid w:val="00A41257"/>
    <w:rsid w:val="00A87880"/>
    <w:rsid w:val="00AA0A4D"/>
    <w:rsid w:val="00B22163"/>
    <w:rsid w:val="00B271A2"/>
    <w:rsid w:val="00BA4314"/>
    <w:rsid w:val="00BA4E80"/>
    <w:rsid w:val="00BD4CF2"/>
    <w:rsid w:val="00BF3404"/>
    <w:rsid w:val="00C12844"/>
    <w:rsid w:val="00C31A2B"/>
    <w:rsid w:val="00C46D9A"/>
    <w:rsid w:val="00C762CC"/>
    <w:rsid w:val="00C9283F"/>
    <w:rsid w:val="00CA2038"/>
    <w:rsid w:val="00CA7BDE"/>
    <w:rsid w:val="00CC206A"/>
    <w:rsid w:val="00CD31B5"/>
    <w:rsid w:val="00CD468E"/>
    <w:rsid w:val="00CF2B94"/>
    <w:rsid w:val="00CF54F1"/>
    <w:rsid w:val="00D43826"/>
    <w:rsid w:val="00D45E8E"/>
    <w:rsid w:val="00DA1E42"/>
    <w:rsid w:val="00DA41CD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B5CE7"/>
    <w:rsid w:val="00EF0B0A"/>
    <w:rsid w:val="00EF4FE4"/>
    <w:rsid w:val="00F400D3"/>
    <w:rsid w:val="00F6142A"/>
    <w:rsid w:val="00F82045"/>
    <w:rsid w:val="00F84856"/>
    <w:rsid w:val="00FF15A4"/>
    <w:rsid w:val="00FF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CE7"/>
  </w:style>
  <w:style w:type="paragraph" w:styleId="Footer">
    <w:name w:val="footer"/>
    <w:basedOn w:val="Normal"/>
    <w:link w:val="FooterChar"/>
    <w:uiPriority w:val="99"/>
    <w:unhideWhenUsed/>
    <w:rsid w:val="00EB5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29</cp:revision>
  <dcterms:created xsi:type="dcterms:W3CDTF">2024-07-26T06:43:00Z</dcterms:created>
  <dcterms:modified xsi:type="dcterms:W3CDTF">2024-08-01T16:33:00Z</dcterms:modified>
</cp:coreProperties>
</file>