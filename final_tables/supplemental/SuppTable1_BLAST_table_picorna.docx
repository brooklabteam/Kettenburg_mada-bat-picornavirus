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900"/>
        <w:gridCol w:w="810"/>
        <w:gridCol w:w="1530"/>
        <w:gridCol w:w="900"/>
        <w:gridCol w:w="900"/>
        <w:gridCol w:w="1260"/>
      </w:tblGrid>
      <w:tr w:rsidR="005766A6" w:rsidRPr="0039371A" w14:paraId="762F5F8E" w14:textId="77777777" w:rsidTr="00135A22">
        <w:tc>
          <w:tcPr>
            <w:tcW w:w="125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B7905E" w14:textId="5DB2B9BC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A6694" w14:textId="2BDE1178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ADFBFB" w14:textId="0D547F67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5A89937" w14:textId="1F9F5281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0A7BF8" w14:textId="38396A71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D429A49" w14:textId="03A89A58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5970C" w14:textId="66C5E06F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206781" w14:textId="7081283A" w:rsidR="00214C10" w:rsidRPr="0039371A" w:rsidRDefault="00214C10" w:rsidP="004201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</w:tr>
      <w:tr w:rsidR="0000363E" w:rsidRPr="0039371A" w14:paraId="0CD4898B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C4F39D" w14:textId="459804F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286FB" w14:textId="1CABF6B5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cardiovirus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C126D3" w14:textId="0C2442C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FB25BF" w14:textId="662217D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95.42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3F9F6" w14:textId="44F98D9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QMI58083.1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F92996" w14:textId="34BA993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BD2375" w14:textId="7594193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83.04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5E950" w14:textId="4D9804B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DQ835185.2</w:t>
            </w:r>
          </w:p>
        </w:tc>
      </w:tr>
      <w:tr w:rsidR="0000363E" w:rsidRPr="0039371A" w14:paraId="4EC57446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F497A17" w14:textId="463C6BB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DD91C1" w14:textId="352DD17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F2D8B4D" w14:textId="39CA3CC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460247" w14:textId="1E8AFAC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D260EB" w14:textId="54C4A07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DCEC45" w14:textId="164D5AE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60BED3" w14:textId="30A485E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85817D" w14:textId="32B143F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0497FEF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0A6F6F" w14:textId="4C85DB5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61AC2D" w14:textId="27FB70F1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16EC54" w14:textId="7428901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0BE8" w14:textId="532C813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56C8BA" w14:textId="6D662A7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5F74BE" w14:textId="0378115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E6974" w14:textId="303EF9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F0451C" w14:textId="7AF564E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3EB3FC8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1D219F" w14:textId="3CB6D13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9FAD13" w14:textId="3B48F481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BF835A" w14:textId="78D8DF3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ED82F" w14:textId="32F81F7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58374C" w14:textId="73DBF4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E4F99" w14:textId="582D2AD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09D7E" w14:textId="57D1A82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B69661" w14:textId="212D2B3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650E573D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EA9EAF" w14:textId="3880B5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4D6E" w14:textId="1A5F133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655518" w14:textId="4C71D0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E5548" w14:textId="454626E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A83A6" w14:textId="2F4E887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B93EA4" w14:textId="72D6FBD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A4CA0F" w14:textId="3C87B46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868EE" w14:textId="3D1FC8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00363E" w:rsidRPr="0039371A" w14:paraId="443D3FA8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28EA64" w14:textId="422AD625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B4EAD3" w14:textId="00661280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9A17B18" w14:textId="66E06FC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C0469" w14:textId="4B2DC0E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420EED" w14:textId="354E0CF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4391AE" w14:textId="0E5488F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38BC85" w14:textId="5C185EA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0A4FAFB" w14:textId="2DF2FE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222056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BFED04" w14:textId="4F6A35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PP766449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F49C40" w14:textId="537CD00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1B2F5F" w14:textId="764581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52D78" w14:textId="6398EB3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DE4C41" w14:textId="7C84F6F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AGL97808.1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03699" w14:textId="14028AD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B7562" w14:textId="409432C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2F65C" w14:textId="106D586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8D2A88A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3551E7" w14:textId="3097ECF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3C178" w14:textId="1B0F176F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71D50F" w14:textId="2D02CAE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790B2" w14:textId="5F2DCD2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46B3E3" w14:textId="7B23A8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6FE049" w14:textId="220EDE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C1BAD" w14:textId="2F6DE5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BE7671" w14:textId="2609223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5FC0C47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9887A8" w14:textId="7FBA7E9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99037C" w14:textId="2487027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278284" w14:textId="6A764E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6CCF4" w14:textId="57C1563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B1A606" w14:textId="2F15640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3B17E9" w14:textId="62AC526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1166B" w14:textId="07E18FF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95D95F" w14:textId="735D7F3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3E8FF8F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3DD07E" w14:textId="10AAB3A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741B49" w14:textId="01C448B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78B1F" w14:textId="622686F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1422" w14:textId="7B14C6E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E172C" w14:textId="671FE24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ABBD04" w14:textId="4D38FE4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079E" w14:textId="1E80025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3DE9D" w14:textId="2FE6E3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OR082796.1</w:t>
            </w:r>
          </w:p>
        </w:tc>
      </w:tr>
      <w:tr w:rsidR="0000363E" w:rsidRPr="0039371A" w14:paraId="72BD696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DE91A" w14:textId="6067FEE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F46316" w14:textId="5E8AD77A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8A1842" w14:textId="0F795BC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190F1" w14:textId="3DC3CAA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B235C7" w14:textId="1B43045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C61764" w14:textId="750A985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C3A29" w14:textId="3282D21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000DA" w14:textId="5FC294B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5FF3BB23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80CBA9" w14:textId="46CF506C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12045C" w14:textId="1A4D1E52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3E21D3" w14:textId="1B90F68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484C6" w14:textId="234E382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69A24" w14:textId="0ACC7F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D41472" w14:textId="6237500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12A30" w14:textId="7F066B0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5C45EF" w14:textId="344575E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2505FC2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F1B56" w14:textId="4006D00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8821D" w14:textId="33B44718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948481" w14:textId="26182E2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AC06FB" w14:textId="08AE43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494E9" w14:textId="20573FAD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21A4A9" w14:textId="4E329D9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69E2A" w14:textId="06D5CB6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EA8FF" w14:textId="52EA1FA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00363E" w:rsidRPr="0039371A" w14:paraId="7EC49B7F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DC5662" w14:textId="1945AF79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ADC6C" w14:textId="2169830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kunsagivirus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16E796" w14:textId="67D4AE1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F42DA" w14:textId="6527563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91.61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48B79" w14:textId="312335C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YP_009345896.1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17788C" w14:textId="2ED1E25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879AA" w14:textId="44E3EF8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81.93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02A54" w14:textId="7769E1E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NC_033818.1</w:t>
            </w:r>
          </w:p>
        </w:tc>
      </w:tr>
      <w:tr w:rsidR="0000363E" w:rsidRPr="0039371A" w14:paraId="3C79F94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71C46D" w14:textId="16A11AEF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89326F" w14:textId="28F26C78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P. rufus mischivirus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60A5EF" w14:textId="4E5547B9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CACB51" w14:textId="38AD7221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46.51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6C840" w14:textId="7100215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YP_009121743.1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D39B0" w14:textId="2D0D1AFF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AC0C6" w14:textId="6AD16840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69.71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22960" w14:textId="7E994141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OQ716013.1</w:t>
            </w:r>
          </w:p>
        </w:tc>
      </w:tr>
      <w:tr w:rsidR="0000363E" w:rsidRPr="0039371A" w14:paraId="2267C88F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EEF4FA4" w14:textId="5A4C668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CF2E93" w14:textId="59F80362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3AC21B" w14:textId="62E8655B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352D4C" w14:textId="7E28D793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79.35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178BE2" w14:textId="6883BC77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5E3DAF" w14:textId="4BE197CA" w:rsidR="0000363E" w:rsidRPr="0039371A" w:rsidRDefault="000106FF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714196" w14:textId="454DE88F" w:rsidR="0000363E" w:rsidRPr="0039371A" w:rsidRDefault="000106FF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FEDD742" w14:textId="2B89D954" w:rsidR="0000363E" w:rsidRPr="0039371A" w:rsidRDefault="000106FF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06FF">
              <w:rPr>
                <w:rFonts w:ascii="Calibri" w:hAnsi="Calibri" w:cs="Calibri"/>
                <w:color w:val="000000"/>
                <w:sz w:val="18"/>
                <w:szCs w:val="18"/>
              </w:rPr>
              <w:t>PP711945.1</w:t>
            </w:r>
          </w:p>
        </w:tc>
      </w:tr>
      <w:tr w:rsidR="0000363E" w:rsidRPr="0039371A" w14:paraId="079C4AD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85D7AA" w14:textId="229F7AA2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AF53B2" w14:textId="5B3061F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2AC3AF" w14:textId="372B1290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1F041" w14:textId="1F9C69CB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79.70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8AEC18" w14:textId="1D49AE9D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901F94" w14:textId="03F40891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80F7C" w14:textId="4F0EF4F6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16F406" w14:textId="0A0E1859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PP711913.1</w:t>
            </w:r>
          </w:p>
        </w:tc>
      </w:tr>
      <w:tr w:rsidR="0000363E" w:rsidRPr="0039371A" w14:paraId="1818FFE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F010F2" w14:textId="036F278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C6CA89" w14:textId="3DE510D3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4D393" w14:textId="15F56A87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4DCD" w14:textId="6F7557AE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81.82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66912" w14:textId="57F39630" w:rsidR="0000363E" w:rsidRPr="0039371A" w:rsidRDefault="00856B01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XBH23984.1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B9BFD4" w14:textId="445FDF56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112F1" w14:textId="1743DC60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062BF" w14:textId="4D3BEC09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</w:tr>
      <w:tr w:rsidR="0000363E" w:rsidRPr="0039371A" w14:paraId="49877F3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DCB1D" w14:textId="09638A25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05BFA0" w14:textId="4AB7730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95176C" w14:textId="1D4C487B" w:rsidR="0000363E" w:rsidRPr="0039371A" w:rsidRDefault="0090543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049DA" w14:textId="0ECEB367" w:rsidR="0000363E" w:rsidRPr="0039371A" w:rsidRDefault="0090543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0DEBD6" w14:textId="42AC3120" w:rsidR="0000363E" w:rsidRPr="0039371A" w:rsidRDefault="0090543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05439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D6110" w14:textId="1B6D6F7B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16114" w14:textId="1D040CCE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72.67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9613EE" w14:textId="1E3E422F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PP711909.1</w:t>
            </w:r>
          </w:p>
        </w:tc>
      </w:tr>
      <w:tr w:rsidR="0000363E" w:rsidRPr="0039371A" w14:paraId="7579A7E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28D83E" w14:textId="743A80E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FCAC40" w14:textId="1C0F7E47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68D21E" w14:textId="3AB73A19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18B96" w14:textId="7F48C6BA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82.11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4C64C" w14:textId="76D8DC81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34890">
              <w:rPr>
                <w:rFonts w:ascii="Calibri" w:hAnsi="Calibri" w:cs="Calibri"/>
                <w:color w:val="000000"/>
                <w:sz w:val="18"/>
                <w:szCs w:val="18"/>
              </w:rPr>
              <w:t>XBH23984.1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180C0D" w14:textId="66756E70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42A3" w14:textId="58DE0652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74.60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7040FB" w14:textId="06DD79F5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PP711913.1</w:t>
            </w:r>
          </w:p>
        </w:tc>
      </w:tr>
      <w:tr w:rsidR="0000363E" w:rsidRPr="0039371A" w14:paraId="7B8AEA92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2A8CF9" w14:textId="078AD5D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6F20AC" w14:textId="2312E0EA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535C2" w14:textId="1AF0FE45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C340F" w14:textId="243562EA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74.54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60275" w14:textId="30134725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2928A2" w14:textId="7102F638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8986E" w14:textId="2B3BEF95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75.11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CC9C0A" w14:textId="6C437BB4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PP711928.1</w:t>
            </w:r>
          </w:p>
        </w:tc>
      </w:tr>
      <w:tr w:rsidR="0000363E" w:rsidRPr="0039371A" w14:paraId="5CA79E60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55D30F" w14:textId="7548DE7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EAF34" w14:textId="34AE3CB5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picornavirus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E4460A" w14:textId="582F03B6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FD9E7" w14:textId="5CD2577E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78.65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75EE4" w14:textId="2F2060B1" w:rsidR="0000363E" w:rsidRPr="0039371A" w:rsidRDefault="00C3489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56B01">
              <w:rPr>
                <w:rFonts w:ascii="Calibri" w:hAnsi="Calibri" w:cs="Calibri"/>
                <w:color w:val="000000"/>
                <w:sz w:val="18"/>
                <w:szCs w:val="18"/>
              </w:rPr>
              <w:t>XBH24017.1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4020DA" w14:textId="3B3D2CEC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924BB" w14:textId="31C8CFC5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31C75" w14:textId="2F7853B1" w:rsidR="0000363E" w:rsidRPr="0039371A" w:rsidRDefault="00FF15F4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F15F4">
              <w:rPr>
                <w:rFonts w:ascii="Calibri" w:hAnsi="Calibri" w:cs="Calibri"/>
                <w:color w:val="000000"/>
                <w:sz w:val="18"/>
                <w:szCs w:val="18"/>
              </w:rPr>
              <w:t>PP711909.1</w:t>
            </w:r>
          </w:p>
        </w:tc>
      </w:tr>
      <w:tr w:rsidR="0000363E" w:rsidRPr="0039371A" w14:paraId="08188CE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17496D7A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6A638BAD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5EB19495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A924B" w14:textId="5D9E09F2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12F05F62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A87FD9B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9481AD" w14:textId="3E18F654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5EAED83E" w:rsidR="0000363E" w:rsidRPr="0039371A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213D6A78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50557E" w14:textId="58BA11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CB0FD" w14:textId="7C62119C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4EE19A" w14:textId="594A82D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1CF59" w14:textId="1A8B0F0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C73A7" w14:textId="63CD83D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1DC449" w14:textId="5E46F32B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FC63C" w14:textId="62EB975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64E1F7" w14:textId="03196223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11D1FE84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2A37BD" w14:textId="437E20B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925B4" w14:textId="64D5A516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182E47" w14:textId="732B2105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42300" w14:textId="589EA97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AF7C3B" w14:textId="59D7FC3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3DDD57" w14:textId="4DF4B156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140D4" w14:textId="3F440FC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00BFFD" w14:textId="311E0F7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AED5521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1DCADF" w14:textId="0D59A79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FC9A56" w14:textId="0058A56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B9C076" w14:textId="63CEECE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96C4D" w14:textId="1462935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5C7BFE" w14:textId="24BB2E6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DBE0E" w14:textId="3BF0B97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0DF73" w14:textId="1D077747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C919BE" w14:textId="427793FE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64E94B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E7BB4A" w14:textId="0F32E36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08D9BB" w14:textId="7D327804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95983A" w14:textId="143334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B2E1" w14:textId="0B77C6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C411FE" w14:textId="0D0AFD4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F31636" w14:textId="79A365E1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06C2" w14:textId="0C8867D2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1824F5" w14:textId="6803992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6E29A146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CBFF1" w14:textId="7235A61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4C83F9" w14:textId="3FFDDD44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6FD838" w14:textId="091E53F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6EAB6" w14:textId="6B890C6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70016" w14:textId="03AD3F5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3B4021" w14:textId="2864569C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82C1E" w14:textId="2C5B5C4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17DF3" w14:textId="47EF5C0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00363E" w:rsidRPr="0039371A" w14:paraId="25FF04D3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74AAB9A8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76F7A51F" w:rsidR="0000363E" w:rsidRPr="00003C72" w:rsidRDefault="0000363E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348218D3" w:rsidR="0000363E" w:rsidRPr="0039371A" w:rsidRDefault="00E21172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2E6A3A17" w:rsidR="0000363E" w:rsidRPr="0039371A" w:rsidRDefault="00E21172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97.81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7E81F0AC" w:rsidR="0000363E" w:rsidRPr="0039371A" w:rsidRDefault="00E21172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21172">
              <w:rPr>
                <w:rFonts w:ascii="Calibri" w:hAnsi="Calibri" w:cs="Calibri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7D934E4E" w:rsidR="0000363E" w:rsidRPr="0039371A" w:rsidRDefault="00AA3F0A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3692576B" w:rsidR="0000363E" w:rsidRPr="0039371A" w:rsidRDefault="00AA3F0A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87.42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1A5A94B8" w:rsidR="0000363E" w:rsidRPr="0039371A" w:rsidRDefault="00AA3F0A" w:rsidP="0000363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A3F0A">
              <w:rPr>
                <w:rFonts w:ascii="Calibri" w:hAnsi="Calibri" w:cs="Calibri"/>
                <w:sz w:val="18"/>
                <w:szCs w:val="18"/>
              </w:rPr>
              <w:t>PP711921.1</w:t>
            </w:r>
          </w:p>
        </w:tc>
      </w:tr>
      <w:tr w:rsidR="0000363E" w:rsidRPr="0039371A" w14:paraId="6B130E24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F3E02" w14:textId="6D5BB4D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3AA106" w14:textId="3935FCB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405C44" w14:textId="7AC6D019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06490" w14:textId="4C2EE133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97.03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BEA335" w14:textId="23DB4F3F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70C9">
              <w:rPr>
                <w:rFonts w:ascii="Calibri" w:hAnsi="Calibri" w:cs="Calibri"/>
                <w:color w:val="000000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87F940" w14:textId="1DB36981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1F3A7" w14:textId="79F60AEE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86.55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9D1A9F" w14:textId="56423D7B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A3F0A">
              <w:rPr>
                <w:rFonts w:ascii="Calibri" w:hAnsi="Calibri" w:cs="Calibri"/>
                <w:color w:val="000000"/>
                <w:sz w:val="18"/>
                <w:szCs w:val="18"/>
              </w:rPr>
              <w:t>PP711921.1</w:t>
            </w:r>
          </w:p>
        </w:tc>
      </w:tr>
      <w:tr w:rsidR="0000363E" w:rsidRPr="0039371A" w14:paraId="5258C51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1266C0" w14:textId="1EBA5500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FCAE57" w14:textId="52EEA69D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B90A3C" w14:textId="287AA8A8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A7657" w14:textId="2FF12401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98.31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2AB994" w14:textId="166452E4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70C9">
              <w:rPr>
                <w:rFonts w:ascii="Calibri" w:hAnsi="Calibri" w:cs="Calibri"/>
                <w:color w:val="000000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1E31AA" w14:textId="65ED8BF0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42ADC" w14:textId="4FD075E8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88.18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CD2D89" w14:textId="1389897F" w:rsidR="0000363E" w:rsidRPr="0039371A" w:rsidRDefault="00AA3F0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A3F0A">
              <w:rPr>
                <w:rFonts w:ascii="Calibri" w:hAnsi="Calibri" w:cs="Calibri"/>
                <w:color w:val="000000"/>
                <w:sz w:val="18"/>
                <w:szCs w:val="18"/>
              </w:rPr>
              <w:t>PP711921.1</w:t>
            </w:r>
          </w:p>
        </w:tc>
      </w:tr>
      <w:tr w:rsidR="0000363E" w:rsidRPr="0039371A" w14:paraId="6425E567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E323D" w14:textId="4E228E4F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2A260E" w14:textId="01E2952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029D09" w14:textId="6C813E1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F33B7" w14:textId="09117CAA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98.45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7FDE54" w14:textId="3C03206E" w:rsidR="0000363E" w:rsidRPr="0039371A" w:rsidRDefault="005770C9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770C9">
              <w:rPr>
                <w:rFonts w:ascii="Calibri" w:hAnsi="Calibri" w:cs="Calibri"/>
                <w:color w:val="000000"/>
                <w:sz w:val="18"/>
                <w:szCs w:val="18"/>
              </w:rPr>
              <w:t>XBH23993.1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81171A" w14:textId="79FBBC99" w:rsidR="0000363E" w:rsidRPr="0039371A" w:rsidRDefault="005A126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3170" w14:textId="58112523" w:rsidR="0000363E" w:rsidRPr="0039371A" w:rsidRDefault="005A126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88.58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556C3B" w14:textId="2A833691" w:rsidR="0000363E" w:rsidRPr="0039371A" w:rsidRDefault="005A126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260">
              <w:rPr>
                <w:rFonts w:ascii="Calibri" w:hAnsi="Calibri" w:cs="Calibri"/>
                <w:color w:val="000000"/>
                <w:sz w:val="18"/>
                <w:szCs w:val="18"/>
              </w:rPr>
              <w:t>PP711921.1</w:t>
            </w:r>
          </w:p>
        </w:tc>
      </w:tr>
      <w:tr w:rsidR="0000363E" w:rsidRPr="0039371A" w14:paraId="6425C41D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E181E8" w14:textId="75008035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14FE2" w14:textId="2F437009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A2908E" w14:textId="42D9336C" w:rsidR="0000363E" w:rsidRPr="0039371A" w:rsidRDefault="00E21172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07060" w14:textId="5A751588" w:rsidR="0000363E" w:rsidRPr="0039371A" w:rsidRDefault="00E21172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89.68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3F614" w14:textId="7579E2DE" w:rsidR="0000363E" w:rsidRPr="0039371A" w:rsidRDefault="00E21172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21172">
              <w:rPr>
                <w:rFonts w:ascii="Calibri" w:hAnsi="Calibri" w:cs="Calibri"/>
                <w:color w:val="000000"/>
                <w:sz w:val="18"/>
                <w:szCs w:val="18"/>
              </w:rPr>
              <w:t>XBH23983.1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7449FD" w14:textId="60A335F7" w:rsidR="0000363E" w:rsidRPr="0039371A" w:rsidRDefault="00D017E8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737F7" w14:textId="447CAA16" w:rsidR="0000363E" w:rsidRPr="0039371A" w:rsidRDefault="00D017E8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ADC64" w14:textId="629027D8" w:rsidR="0000363E" w:rsidRPr="0039371A" w:rsidRDefault="00D017E8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017E8">
              <w:rPr>
                <w:rFonts w:ascii="Calibri" w:hAnsi="Calibri" w:cs="Calibri"/>
                <w:color w:val="000000"/>
                <w:sz w:val="18"/>
                <w:szCs w:val="18"/>
              </w:rPr>
              <w:t>PP711911.1</w:t>
            </w:r>
          </w:p>
        </w:tc>
      </w:tr>
      <w:tr w:rsidR="0000363E" w:rsidRPr="0039371A" w14:paraId="6B672B81" w14:textId="77777777" w:rsidTr="00135A22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CE2C30" w14:textId="2A542B13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81DF69" w14:textId="7A054740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64C543" w14:textId="2C3A3D19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 w:rsidR="003628D0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F0A0C9" w14:textId="7ACB52AA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73.14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552C31" w14:textId="5C98D15A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628D0">
              <w:rPr>
                <w:rFonts w:ascii="Calibri" w:hAnsi="Calibri" w:cs="Calibri"/>
                <w:color w:val="000000"/>
                <w:sz w:val="18"/>
                <w:szCs w:val="18"/>
              </w:rPr>
              <w:t>XBH24020.1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B8D203A" w14:textId="3C72D17D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A3566" w14:textId="1CF303BB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72.67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87F6C37" w14:textId="055CD8F0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PP711948.1</w:t>
            </w:r>
          </w:p>
        </w:tc>
      </w:tr>
      <w:tr w:rsidR="0000363E" w:rsidRPr="0039371A" w14:paraId="5205FA99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FCF689" w14:textId="4106F2D5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8ADD94" w14:textId="429EB12B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6361B1" w14:textId="41044BC4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="003628D0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77E7F" w14:textId="645D605D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92.16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AC94A5" w14:textId="3FAD7E9C" w:rsidR="0000363E" w:rsidRPr="0039371A" w:rsidRDefault="003628D0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628D0">
              <w:rPr>
                <w:rFonts w:ascii="Calibri" w:hAnsi="Calibri" w:cs="Calibri"/>
                <w:color w:val="000000"/>
                <w:sz w:val="18"/>
                <w:szCs w:val="18"/>
              </w:rPr>
              <w:t>XBH24006.1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CF54DB" w14:textId="31885223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74A5F" w14:textId="7F538852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82.69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ECFF2B" w14:textId="2BB008B9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PP711934.1</w:t>
            </w:r>
          </w:p>
        </w:tc>
      </w:tr>
      <w:tr w:rsidR="0000363E" w:rsidRPr="0039371A" w14:paraId="52B5B19B" w14:textId="77777777" w:rsidTr="00135A22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6BA197" w14:textId="6AE4CEE3" w:rsidR="0000363E" w:rsidRPr="00A41D16" w:rsidRDefault="0000363E" w:rsidP="000036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A41D1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2E7D0" w14:textId="66E1DD96" w:rsidR="0000363E" w:rsidRPr="00003C72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  <w:proofErr w:type="spellEnd"/>
            <w:r w:rsidRPr="00003C7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23D4C1" w14:textId="18838FCA" w:rsidR="0000363E" w:rsidRPr="0039371A" w:rsidRDefault="0000363E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  <w:r w:rsidR="0080439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5C0D0" w14:textId="11D0E03D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92.25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2B718" w14:textId="1E79D58A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XBH24006.1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96CACA" w14:textId="44D7200B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EE94A2" w14:textId="48CF3E6E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79.46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8CEE4" w14:textId="1518D808" w:rsidR="0000363E" w:rsidRPr="0039371A" w:rsidRDefault="0080439A" w:rsidP="0000363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0439A">
              <w:rPr>
                <w:rFonts w:ascii="Calibri" w:hAnsi="Calibri" w:cs="Calibri"/>
                <w:color w:val="000000"/>
                <w:sz w:val="18"/>
                <w:szCs w:val="18"/>
              </w:rPr>
              <w:t>PP711934.1</w:t>
            </w:r>
          </w:p>
        </w:tc>
      </w:tr>
    </w:tbl>
    <w:p w14:paraId="6A11FC19" w14:textId="77777777" w:rsidR="003531F3" w:rsidRPr="00214C10" w:rsidRDefault="003531F3" w:rsidP="00585BB9">
      <w:pPr>
        <w:rPr>
          <w:sz w:val="21"/>
          <w:szCs w:val="21"/>
        </w:rPr>
      </w:pPr>
    </w:p>
    <w:sectPr w:rsidR="003531F3" w:rsidRPr="00214C10" w:rsidSect="00BA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363E"/>
    <w:rsid w:val="00003C72"/>
    <w:rsid w:val="000076F2"/>
    <w:rsid w:val="000106FF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35A22"/>
    <w:rsid w:val="00162352"/>
    <w:rsid w:val="00164E35"/>
    <w:rsid w:val="001768BD"/>
    <w:rsid w:val="00193BCF"/>
    <w:rsid w:val="001A6AF2"/>
    <w:rsid w:val="001D7757"/>
    <w:rsid w:val="001E643D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628D0"/>
    <w:rsid w:val="00373B65"/>
    <w:rsid w:val="00387C02"/>
    <w:rsid w:val="0039371A"/>
    <w:rsid w:val="00394FF5"/>
    <w:rsid w:val="00395383"/>
    <w:rsid w:val="003A6AF4"/>
    <w:rsid w:val="003B2812"/>
    <w:rsid w:val="003B4062"/>
    <w:rsid w:val="003E6FDE"/>
    <w:rsid w:val="00402087"/>
    <w:rsid w:val="00415126"/>
    <w:rsid w:val="0042017A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039B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770C9"/>
    <w:rsid w:val="00580892"/>
    <w:rsid w:val="0058561C"/>
    <w:rsid w:val="00585BB9"/>
    <w:rsid w:val="005A1260"/>
    <w:rsid w:val="005A12F2"/>
    <w:rsid w:val="005D5936"/>
    <w:rsid w:val="005F71E0"/>
    <w:rsid w:val="00624F74"/>
    <w:rsid w:val="0066051A"/>
    <w:rsid w:val="006756D6"/>
    <w:rsid w:val="006A6DA6"/>
    <w:rsid w:val="006C58B9"/>
    <w:rsid w:val="006C5F73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B1DB5"/>
    <w:rsid w:val="007E5E3D"/>
    <w:rsid w:val="007E630B"/>
    <w:rsid w:val="007F3C84"/>
    <w:rsid w:val="00804243"/>
    <w:rsid w:val="0080439A"/>
    <w:rsid w:val="008567ED"/>
    <w:rsid w:val="00856B01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5439"/>
    <w:rsid w:val="00907A04"/>
    <w:rsid w:val="00933D0A"/>
    <w:rsid w:val="00942B28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41D16"/>
    <w:rsid w:val="00A87880"/>
    <w:rsid w:val="00AA0A4D"/>
    <w:rsid w:val="00AA3F0A"/>
    <w:rsid w:val="00B22163"/>
    <w:rsid w:val="00B271A2"/>
    <w:rsid w:val="00BA4314"/>
    <w:rsid w:val="00BA433E"/>
    <w:rsid w:val="00BA4E80"/>
    <w:rsid w:val="00BD4CF2"/>
    <w:rsid w:val="00C12844"/>
    <w:rsid w:val="00C31A2B"/>
    <w:rsid w:val="00C34890"/>
    <w:rsid w:val="00C46D9A"/>
    <w:rsid w:val="00C762CC"/>
    <w:rsid w:val="00CA7BDE"/>
    <w:rsid w:val="00CC206A"/>
    <w:rsid w:val="00CD31B5"/>
    <w:rsid w:val="00CD468E"/>
    <w:rsid w:val="00CF2B94"/>
    <w:rsid w:val="00CF54F1"/>
    <w:rsid w:val="00D017E8"/>
    <w:rsid w:val="00DA1E42"/>
    <w:rsid w:val="00DA4C53"/>
    <w:rsid w:val="00DA6226"/>
    <w:rsid w:val="00E201E2"/>
    <w:rsid w:val="00E21172"/>
    <w:rsid w:val="00E45364"/>
    <w:rsid w:val="00E4757C"/>
    <w:rsid w:val="00E639E3"/>
    <w:rsid w:val="00E76653"/>
    <w:rsid w:val="00E936C7"/>
    <w:rsid w:val="00EA4A7B"/>
    <w:rsid w:val="00EF0B0A"/>
    <w:rsid w:val="00EF4FE4"/>
    <w:rsid w:val="00F5248A"/>
    <w:rsid w:val="00F82045"/>
    <w:rsid w:val="00F84856"/>
    <w:rsid w:val="00FF15A4"/>
    <w:rsid w:val="00F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5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46</TotalTime>
  <Pages>1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35</cp:revision>
  <dcterms:created xsi:type="dcterms:W3CDTF">2024-07-26T06:43:00Z</dcterms:created>
  <dcterms:modified xsi:type="dcterms:W3CDTF">2024-09-17T20:05:00Z</dcterms:modified>
</cp:coreProperties>
</file>