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935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260"/>
        <w:gridCol w:w="1080"/>
        <w:gridCol w:w="1170"/>
      </w:tblGrid>
      <w:tr w:rsidR="000B53F6" w:rsidRPr="00D93DBB" w14:paraId="670ABC86" w14:textId="77777777" w:rsidTr="00494232">
        <w:trPr>
          <w:trHeight w:val="44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4501AF6" w14:textId="77777777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56835D6" w14:textId="516629FB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NS1 and NS2/Helicase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E6314E" w14:textId="57655AAC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Helicase/NS4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EFE39A8" w14:textId="6654662D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NS4/</w:t>
            </w:r>
            <w:proofErr w:type="spellStart"/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Vpg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9F69DF9" w14:textId="4EE0C98D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Vpg</w:t>
            </w:r>
            <w:proofErr w:type="spellEnd"/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/Pro-Pol</w:t>
            </w:r>
          </w:p>
        </w:tc>
      </w:tr>
      <w:tr w:rsidR="000B53F6" w:rsidRPr="00D93DBB" w14:paraId="6485EF66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4B3C80C" w14:textId="626C28A6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14F7A7" w14:textId="7E8C6B47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6D9EA9" w14:textId="6BFC8BD6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Agk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6C641C" w14:textId="528D731F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Akg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4927D0" w14:textId="17865923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Ags</w:t>
            </w:r>
            <w:proofErr w:type="spellEnd"/>
          </w:p>
        </w:tc>
      </w:tr>
      <w:tr w:rsidR="00DA4736" w:rsidRPr="00D93DBB" w14:paraId="199DDDAD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9F04A41" w14:textId="0ADBE9EA" w:rsidR="00DA4736" w:rsidRPr="00131F5D" w:rsidRDefault="00DA4736" w:rsidP="00DA47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31F5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5D7EC5" w14:textId="31A977B9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qpQ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/Aia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D53FA1" w14:textId="4D62B325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Agk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F6EB30" w14:textId="5E7F8275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Akg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A97942" w14:textId="5CBCB18C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Ags</w:t>
            </w:r>
            <w:proofErr w:type="spellEnd"/>
          </w:p>
        </w:tc>
      </w:tr>
      <w:tr w:rsidR="00DA4736" w:rsidRPr="00D93DBB" w14:paraId="5E48B3B2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3E07F5" w14:textId="7C565753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295E53" w14:textId="1816444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147D67" w14:textId="2945D98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Agk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1BBDCB" w14:textId="77B67D9C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gvE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Akg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4D0BBB" w14:textId="2EFDAFA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/Ant</w:t>
            </w:r>
          </w:p>
        </w:tc>
      </w:tr>
      <w:tr w:rsidR="00DA4736" w:rsidRPr="00D93DBB" w14:paraId="4AA2BA33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B8A0930" w14:textId="1760F8ED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221258" w14:textId="6E02426B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26778F" w14:textId="67BAF56F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58EA0" w14:textId="0A669931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FD7C9F" w14:textId="1D0F9590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63EFAFE7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D98FFFC" w14:textId="7E3A539E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D674A0" w14:textId="68799429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44FF89" w14:textId="1B35E2A8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0BE358" w14:textId="7D4500DF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1D5FC4" w14:textId="5B3F73E8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2C648FD0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22A87B" w14:textId="1EA6C518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B1CCCB" w14:textId="55485563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0A901D" w14:textId="530087E3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4798DB" w14:textId="5669EFE6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BFC7C0" w14:textId="39251BA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43DBF421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EDF1F6" w14:textId="7EE3E462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420E25" w14:textId="5FA1B77E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259C2E" w14:textId="5A094BF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5320D" w14:textId="31B431DA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gkK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Gkt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BE1669" w14:textId="68E939FB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Sgd</w:t>
            </w:r>
            <w:proofErr w:type="spellEnd"/>
          </w:p>
        </w:tc>
      </w:tr>
      <w:tr w:rsidR="00DA4736" w:rsidRPr="00D93DBB" w14:paraId="40F80C11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2AB443" w14:textId="07BD8C6D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2BC16B" w14:textId="002CF10C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A7D67F" w14:textId="5727FD66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DCC1EB" w14:textId="34311A0F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Akg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0830E8" w14:textId="5AC177CE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/San</w:t>
            </w:r>
          </w:p>
        </w:tc>
      </w:tr>
      <w:tr w:rsidR="00DA4736" w:rsidRPr="00D93DBB" w14:paraId="7BDAC560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6F3CDA2" w14:textId="0DC0D8A4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2F311" w14:textId="4B1E092E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03B51C" w14:textId="5A53006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47B629" w14:textId="3D434F54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Akg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240536" w14:textId="5A47102C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/San</w:t>
            </w:r>
          </w:p>
        </w:tc>
      </w:tr>
      <w:tr w:rsidR="00DA4736" w:rsidRPr="00D93DBB" w14:paraId="457FD064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D2E685" w14:textId="3A43B10B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C165D" w14:textId="73444CD6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82EB4A" w14:textId="1E449A5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Apn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9593E" w14:textId="48E0D08B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314D73" w14:textId="73AD4A6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44F91954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36A74ED" w14:textId="51EBC5F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110018" w14:textId="5A0C061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3D8A62" w14:textId="1A5294DF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F2C080" w14:textId="6D25F3CB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CF9B62" w14:textId="6406A93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5FA399B8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4D81AF" w14:textId="5D158B50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912BAD" w14:textId="6E9636D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459472" w14:textId="13C28EC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5C91FC" w14:textId="29EB41E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594FB4" w14:textId="414B1E5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6D0FD32E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F50E379" w14:textId="1E8E50F5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BE291D" w14:textId="5F6B9801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3BEEFD" w14:textId="3DB338F4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fpQ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Ssd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4C3540" w14:textId="1F9CB346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eeE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Akg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A3D42F" w14:textId="5996349B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idE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Gps</w:t>
            </w:r>
            <w:proofErr w:type="spellEnd"/>
          </w:p>
        </w:tc>
      </w:tr>
      <w:tr w:rsidR="00DA4736" w:rsidRPr="00D93DBB" w14:paraId="02C31618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C9AE7" w14:textId="54C49920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E5D11" w14:textId="54E3CA49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51D08" w14:textId="41D426BD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</w:t>
            </w:r>
            <w:proofErr w:type="spellEnd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proofErr w:type="spellStart"/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Sgn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79D29" w14:textId="02DF00CC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52541" w14:textId="402E474F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Default="003531F3"/>
    <w:sectPr w:rsidR="003531F3" w:rsidSect="00F6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53F6"/>
    <w:rsid w:val="000B6CA0"/>
    <w:rsid w:val="000C3D57"/>
    <w:rsid w:val="000D1AE1"/>
    <w:rsid w:val="000F231B"/>
    <w:rsid w:val="00100AD1"/>
    <w:rsid w:val="00111D83"/>
    <w:rsid w:val="00131F5D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94232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22EEE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93DBB"/>
    <w:rsid w:val="00DA1E42"/>
    <w:rsid w:val="00DA4736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65CCF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BB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8</cp:revision>
  <dcterms:created xsi:type="dcterms:W3CDTF">2024-07-26T06:43:00Z</dcterms:created>
  <dcterms:modified xsi:type="dcterms:W3CDTF">2024-09-17T20:45:00Z</dcterms:modified>
</cp:coreProperties>
</file>