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165"/>
        <w:gridCol w:w="2790"/>
        <w:gridCol w:w="1350"/>
        <w:gridCol w:w="900"/>
        <w:gridCol w:w="1620"/>
        <w:gridCol w:w="990"/>
        <w:gridCol w:w="900"/>
        <w:gridCol w:w="810"/>
      </w:tblGrid>
      <w:tr w:rsidR="00942B60" w:rsidRPr="00657B24" w14:paraId="20118B45" w14:textId="77777777" w:rsidTr="00544E80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67AA72" w14:textId="7777777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02CED9" w14:textId="7777777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2C helicase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GxxGxGKS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2A protease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3C protease </w:t>
            </w:r>
            <w:proofErr w:type="spellStart"/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657B24" w:rsidRDefault="00942B60" w:rsidP="00544E8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FLKR</w:t>
            </w:r>
          </w:p>
        </w:tc>
      </w:tr>
      <w:tr w:rsidR="001B06EC" w:rsidRPr="00657B24" w14:paraId="6A267E40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E8E95E" w14:textId="6C40CDC9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PP766467*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DBEF2" w14:textId="2E7F31EA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 w:rsidR="001A589B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373B" w14:textId="06615724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180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DAGQGKS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D329" w14:textId="58F1CC56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A7FC" w14:textId="6AF288FA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WCG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E02B17" w14:textId="76E211F2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858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1E234" w14:textId="350ACC76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1030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FBE5B" w14:textId="4FD8E1AD" w:rsidR="001B06EC" w:rsidRPr="001B06EC" w:rsidRDefault="001B06EC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1078</w:t>
            </w: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5AA8EEB5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E6BCB6" w14:textId="1216411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E26EF5" w14:textId="7ACC7BAD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76281" w14:textId="11B198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ABCDD" w14:textId="6521377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C5E80" w14:textId="465935D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5223C7" w14:textId="6773EEC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34382" w14:textId="659CD29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B1D799" w14:textId="4C47B37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7A999EC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EAAC1E" w14:textId="75BC901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D9CA05" w14:textId="5DF043C7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81AD3" w14:textId="6565148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9F7FA" w14:textId="71D0E30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B1E2B" w14:textId="75A2133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51241F" w14:textId="65C78A6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3A48F" w14:textId="331499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2CDFFC" w14:textId="383EBF8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2338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5446645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6E6A5A" w14:textId="5A46D47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2E1FA" w14:textId="6A52CAED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40138" w14:textId="053FC82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FB388" w14:textId="7AEF5DA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761B7" w14:textId="4BE7F04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CC8652" w14:textId="1BF9F1A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AD4B" w14:textId="5EB8FC18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89BDE3" w14:textId="79AC0FC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73C8B3B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832968" w14:textId="58E6A7E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8342D" w14:textId="23C32101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16F" w14:textId="0FD5FB08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460F" w14:textId="1F0C295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2E8" w14:textId="3099BFE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5116BC" w14:textId="1562B7B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1E5B7" w14:textId="072F8C7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678E4" w14:textId="462BF9D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34501E17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C49295F" w14:textId="5EBB46F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DC4E3AD" w14:textId="519F33B2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F263C" w14:textId="638F210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1700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AA317" w14:textId="04F41DC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F7448" w14:textId="242759A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FCE092" w14:textId="14A60C0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4028E4" w14:textId="4128CF5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2541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6D8339" w14:textId="55A6680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2590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20BEE5C7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F1FEB" w14:textId="6BF1122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81963" w14:textId="1A5264EC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2F2D0" w14:textId="65F663D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F9E091" w14:textId="3861DC9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EDB2" w14:textId="1D59703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3A966" w14:textId="0B33C2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6588A" w14:textId="5BA6852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AF7F9A" w14:textId="1E4E9BA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46EF65E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81CAEC" w14:textId="48B747B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52B273" w14:textId="3A47FC38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4C324" w14:textId="76A3D305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EFBFE" w14:textId="05E36F7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616CB" w14:textId="0138CDE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52338" w14:textId="7B3EDE7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4DB08" w14:textId="35E88D9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3AAE1" w14:textId="358D88F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3167FFA9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2666C0" w14:textId="11CB554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40C74B" w14:textId="40934276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A3F2C" w14:textId="6C696F2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633EE" w14:textId="23D9ED2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1899" w14:textId="7A6CD89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393BA" w14:textId="3CBE4C1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20DB" w14:textId="6B79AE0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46D0B" w14:textId="3616FC3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2762287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C7C6DD" w14:textId="2AD5CAF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50FA2" w14:textId="66D8B73A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A3BA" w14:textId="22FA27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6E35F" w14:textId="71BDD3E5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D9452" w14:textId="1A76DD4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FDB56" w14:textId="5D137B4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E725F" w14:textId="4F6C48A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67137" w14:textId="082AFE1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007F228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8379F" w14:textId="746180C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3AC466" w14:textId="5B9651BF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8D5DA4" w14:textId="30CAE5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E1539" w14:textId="72C6D28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111D6" w14:textId="508857F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660852" w14:textId="19A2A7F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9DD" w14:textId="1012B2C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1896" w14:textId="386071E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657001F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5BC446" w14:textId="66FE71F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56C3F" w14:textId="4A66589C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6A8C9" w14:textId="536230A3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1681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D47F" w14:textId="78F0C07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61627" w14:textId="47159576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CC656" w14:textId="2213BB17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A7EF" w14:textId="69FD386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2522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F45BBC" w14:textId="326A639F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62A33ED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7D27F" w14:textId="367CA3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31858" w14:textId="668CDC13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C961" w14:textId="44E39FD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46CF" w14:textId="6B78CEC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25B" w14:textId="14A0AA6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60611F" w14:textId="72B6785A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7ACA09" w14:textId="5D33F85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AB24" w14:textId="2DCB5E8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1A589B" w:rsidRPr="00657B24" w14:paraId="2FCB6E80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94122" w14:textId="6247321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817B" w14:textId="6058A285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1425" w14:textId="435FBB2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1337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EPGTGKS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755A" w14:textId="4A9CBF0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FA74" w14:textId="7A588DC2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1840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4FF82D" w14:textId="32434A1B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F0AD7D" w14:textId="5A7EC69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C77C4" w14:textId="4C95BEC9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7D8A7E15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89C33" w14:textId="2D6CD614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2AF7" w14:textId="7A0A69F5" w:rsidR="001A589B" w:rsidRPr="001B06EC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P. rufus mischivirus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28C9" w14:textId="66993F9B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KPGAGKS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85CD" w14:textId="3F4C5184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010F" w14:textId="202A0EFA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067264" w14:textId="088D555B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DEIR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F4D48" w14:textId="311030F1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2470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48CAA" w14:textId="55325FD2" w:rsidR="001A589B" w:rsidRPr="00657B24" w:rsidRDefault="001A589B" w:rsidP="00544E8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1A589B" w:rsidRPr="00657B24" w14:paraId="42EA450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FF2A4D" w14:textId="46C249F4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068EE2" w14:textId="269C02D0" w:rsidR="001A589B" w:rsidRPr="001B06EC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55CF" w14:textId="4A24B1FD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CBAA6" w14:textId="7CCD1B3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1A9E" w14:textId="639AD550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2023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36EE99" w14:textId="45F65C51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3D32" w14:textId="17406BBE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48A4B" w14:textId="1D72031C" w:rsidR="001A589B" w:rsidRPr="00657B24" w:rsidRDefault="001A589B" w:rsidP="00544E8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44E24C7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063B3" w14:textId="5FE1198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1D727E" w14:textId="599D94C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E028B" w14:textId="0D627C3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1534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4863B" w14:textId="16448B4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1250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E6950" w14:textId="5EA0AE5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2001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2B00D9" w14:textId="554DF1C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560E" w14:textId="2A40A6B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0E2D08" w14:textId="0D48DBB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5C57440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65DE1A" w14:textId="39EE0DA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61C3" w14:textId="7C8EC09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15945" w14:textId="0B805E6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8754" w14:textId="56B1F8D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847F" w14:textId="7777777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65D3F4" w14:textId="04A554F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CFC" w14:textId="55BA167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BF51D" w14:textId="5EFBF78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9252D8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D8DED7" w14:textId="0353769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E996FB" w14:textId="33F87CE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1C97C" w14:textId="5EDD91A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BA3FD" w14:textId="752980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F0A2E" w14:textId="542C9C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1960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F68EDA" w14:textId="4E82D53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2157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3430B" w14:textId="0C396B7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BFF4F5" w14:textId="11DC12E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7BBA431F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F60D0" w14:textId="42CD6ED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1F92F" w14:textId="5E215EC1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14FF2" w14:textId="413D049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4E8E0" w14:textId="5CE676C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6E438" w14:textId="1067097C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AE0225" w14:textId="5BE38A1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426C" w14:textId="4334E54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2022C" w14:textId="5F4D921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6BA613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071B" w14:textId="3DEB45E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3609D" w14:textId="05E51020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AE3DA7" w14:textId="3FA85C5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0089C" w14:textId="38EC333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405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71373" w14:textId="587610E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120741" w14:textId="44748AF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38C8" w14:textId="4605413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682759" w14:textId="52A48A8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0FAFBF3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314E2E" w14:textId="0D62BD2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11F91" w14:textId="1FFE3FE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C3E2" w14:textId="77E755F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9682" w14:textId="00DAC48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D82A" w14:textId="63B1F4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67C21" w14:textId="3D03E92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4D2A8" w14:textId="5A13BEA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5A9D" w14:textId="4286E0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18A7E218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379CB" w14:textId="22C3DA9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2399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1C487EE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69D04D" w14:textId="04494A2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68E846" w14:textId="0AAE3321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39826" w14:textId="57EC299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0D805" w14:textId="1A0567D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C3F84" w14:textId="5C6C997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5D5CA2" w14:textId="4D482A3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76BD" w14:textId="648884D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2F9DE" w14:textId="645C94B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19280B3E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25C9D8" w14:textId="4EC289F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BD3D4F" w14:textId="1834E118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5D160" w14:textId="3FAC06F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E02E8" w14:textId="459358B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2624" w14:textId="40BF466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DE2533" w14:textId="04FD137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5BB37" w14:textId="7BE1B17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14D5" w14:textId="1C61591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5439BF72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1466EA" w14:textId="5DA4097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D16D2" w14:textId="790D18D0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13AC6" w14:textId="067DCEF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89884" w14:textId="23788BE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FF0F2" w14:textId="629BF80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B4A75" w14:textId="14871FF4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C7A" w14:textId="1EE18D5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A0E338" w14:textId="4DF7F0D6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5811D6D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C521C1" w14:textId="0658786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CD9F4" w14:textId="0B0ED7BC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2549C" w14:textId="5376F4F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4BEE2" w14:textId="159FD1A9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BD89E" w14:textId="2F3AF75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31EA30" w14:textId="042EBDBD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DD2C" w14:textId="1031B0F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EC17E" w14:textId="5D5DA04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7C228AFA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D3D0" w14:textId="6BDAD3B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C9BC6" w14:textId="44F98426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099CE" w14:textId="334F9021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92105" w14:textId="0E59122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492F7" w14:textId="0A1A966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56EB17" w14:textId="39078E6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5B7A3" w14:textId="71EFFC9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2995E" w14:textId="1EB9CC2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3762D84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1262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2246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5CBAD685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5AA8915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3059B56D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40DA0A3E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757EAF51" w14:textId="77777777" w:rsidTr="00842D59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14C9FE34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842D59" w:rsidRPr="001B06EC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842D59" w:rsidRPr="00657B24" w:rsidRDefault="00842D59" w:rsidP="00842D5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42D59" w:rsidRPr="00657B24" w14:paraId="25E32CED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E1A1C9" w14:textId="730DDE2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84D52" w14:textId="06A4D87A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308F" w14:textId="05615CE1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1566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TPGTGKS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BC2" w14:textId="1B2EA1CE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1247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B34" w14:textId="56516A62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2036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40E8AD" w14:textId="00A5CB1C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2231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2B3D4C" w14:textId="0F3E34F0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2400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B373E" w14:textId="6744CAAB" w:rsidR="00842D59" w:rsidRPr="00842D59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2448</w:t>
            </w:r>
            <w:r w:rsidRPr="00842D59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09CC90AA" w14:textId="77777777" w:rsidTr="00544E8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6B3AF" w14:textId="19F3193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781B77" w14:textId="1E1B8AB5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645E" w14:textId="21A503E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15692" w14:textId="529410C2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2F283" w14:textId="1553B9C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1869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0E4C68" w14:textId="480A857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95E9D4" w14:textId="56B0253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383EC2" w14:textId="3E8F8A4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44C7BAC5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68AB9" w14:textId="23B90948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94A131" w14:textId="0CA5E52D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8A14D" w14:textId="5355B6E7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F245" w14:textId="1A56A7AB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B1F1A" w14:textId="096B063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9500B5" w14:textId="69DB380F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91EE9" w14:textId="1A0298DA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38D7D" w14:textId="70AEB145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842D59" w:rsidRPr="00657B24" w14:paraId="4E4935B0" w14:textId="77777777" w:rsidTr="00544E8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54E08C" w14:textId="78D3883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7318C" w14:textId="661EAD2E" w:rsidR="00842D59" w:rsidRPr="001B06EC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1B06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CE21" w14:textId="41E6A4E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B502" w14:textId="485076E0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F2A8" w14:textId="51ED441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1902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19E435" w14:textId="165B1D7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2111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4A28A" w14:textId="4085837E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C6770" w14:textId="5D1253E3" w:rsidR="00842D59" w:rsidRPr="00657B24" w:rsidRDefault="00842D59" w:rsidP="00842D5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42D59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D5952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390</Words>
  <Characters>2373</Characters>
  <Application>Microsoft Office Word</Application>
  <DocSecurity>0</DocSecurity>
  <Lines>41</Lines>
  <Paragraphs>7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20</cp:revision>
  <dcterms:created xsi:type="dcterms:W3CDTF">2024-07-26T06:43:00Z</dcterms:created>
  <dcterms:modified xsi:type="dcterms:W3CDTF">2024-07-29T19:44:00Z</dcterms:modified>
</cp:coreProperties>
</file>