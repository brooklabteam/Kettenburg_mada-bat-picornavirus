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1075"/>
        <w:gridCol w:w="1530"/>
        <w:gridCol w:w="1080"/>
        <w:gridCol w:w="900"/>
        <w:gridCol w:w="810"/>
        <w:gridCol w:w="900"/>
        <w:gridCol w:w="1170"/>
        <w:gridCol w:w="990"/>
        <w:gridCol w:w="810"/>
      </w:tblGrid>
      <w:tr w:rsidR="00EF1BA1" w:rsidRPr="009E7F36" w14:paraId="67ECF0F0" w14:textId="79221269" w:rsidTr="009E7F36">
        <w:trPr>
          <w:trHeight w:val="440"/>
        </w:trPr>
        <w:tc>
          <w:tcPr>
            <w:tcW w:w="107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AE3F921" w14:textId="77777777" w:rsidR="008B3F94" w:rsidRPr="009E7F36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9E7F3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Accession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6D94DB8" w14:textId="77777777" w:rsidR="008B3F94" w:rsidRPr="009E7F36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9E7F3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Virus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9874071" w14:textId="45F17027" w:rsidR="008B3F94" w:rsidRPr="009E7F36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proofErr w:type="spellStart"/>
            <w:r w:rsidRPr="009E7F36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>NTPase</w:t>
            </w:r>
            <w:proofErr w:type="spellEnd"/>
            <w:r w:rsidRPr="009E7F3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 xml:space="preserve"> GAPGIGKT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561DDCC" w14:textId="77777777" w:rsidR="00EF1BA1" w:rsidRPr="009E7F36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proofErr w:type="spellStart"/>
            <w:r w:rsidRPr="009E7F36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>Vpg</w:t>
            </w:r>
            <w:proofErr w:type="spellEnd"/>
            <w:r w:rsidRPr="009E7F3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 xml:space="preserve"> KGKTK/</w:t>
            </w:r>
          </w:p>
          <w:p w14:paraId="54C01C85" w14:textId="1445D0A4" w:rsidR="008B3F94" w:rsidRPr="009E7F36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9E7F3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DDEYDE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95B1B1E" w14:textId="6810B11E" w:rsidR="008B3F94" w:rsidRPr="009E7F36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 xml:space="preserve">Protease </w:t>
            </w:r>
            <w:proofErr w:type="spellStart"/>
            <w:r w:rsidRPr="009E7F3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GxCG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94DCD36" w14:textId="77777777" w:rsidR="00EF1BA1" w:rsidRPr="009E7F36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proofErr w:type="spellStart"/>
            <w:r w:rsidRPr="009E7F36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>RdRp</w:t>
            </w:r>
            <w:proofErr w:type="spellEnd"/>
            <w:r w:rsidRPr="009E7F3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 xml:space="preserve"> WKGL/</w:t>
            </w:r>
          </w:p>
          <w:p w14:paraId="572C0711" w14:textId="0FE5ADEB" w:rsidR="008B3F94" w:rsidRPr="009E7F36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9E7F3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KDELR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B292F32" w14:textId="4A17AB96" w:rsidR="008B3F94" w:rsidRPr="009E7F36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proofErr w:type="spellStart"/>
            <w:r w:rsidRPr="009E7F36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>RdRp</w:t>
            </w:r>
            <w:proofErr w:type="spellEnd"/>
            <w:r w:rsidRPr="009E7F3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 xml:space="preserve"> DYSKWDST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6B9FDBD" w14:textId="77777777" w:rsidR="00EF1BA1" w:rsidRPr="009E7F36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proofErr w:type="spellStart"/>
            <w:r w:rsidRPr="009E7F36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>RdRp</w:t>
            </w:r>
            <w:proofErr w:type="spellEnd"/>
            <w:r w:rsidRPr="009E7F3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 xml:space="preserve"> GLPSG/</w:t>
            </w:r>
          </w:p>
          <w:p w14:paraId="66045DF7" w14:textId="59FC7FA7" w:rsidR="008B3F94" w:rsidRPr="009E7F36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9E7F3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YGDD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E759E90" w14:textId="77777777" w:rsidR="00EF1BA1" w:rsidRPr="009E7F36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>Vp1</w:t>
            </w:r>
            <w:r w:rsidRPr="009E7F3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 xml:space="preserve"> PPG/</w:t>
            </w:r>
          </w:p>
          <w:p w14:paraId="192F54B0" w14:textId="23B629FD" w:rsidR="008B3F94" w:rsidRPr="009E7F36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9E7F36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GWS</w:t>
            </w:r>
          </w:p>
        </w:tc>
      </w:tr>
      <w:tr w:rsidR="00EF1BA1" w:rsidRPr="009E7F36" w14:paraId="23D55724" w14:textId="201166F6" w:rsidTr="009E7F36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170457" w14:textId="1BC4A9DF" w:rsidR="008B3F94" w:rsidRPr="009E7F36" w:rsidRDefault="008B3F94" w:rsidP="00B8094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OQ818319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0E4D55" w14:textId="0D1A02AE" w:rsidR="008B3F94" w:rsidRPr="009E7F36" w:rsidRDefault="008B3F94" w:rsidP="00B8094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E. dupreanum </w:t>
            </w:r>
            <w:proofErr w:type="spellStart"/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sapovirus</w:t>
            </w:r>
            <w:proofErr w:type="spellEnd"/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B9738C" w14:textId="575023D6" w:rsidR="008B3F94" w:rsidRPr="009E7F36" w:rsidRDefault="008B3F94" w:rsidP="00B8094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140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PPGIGKT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928824" w14:textId="7C37BE16" w:rsidR="008B3F94" w:rsidRPr="009E7F36" w:rsidRDefault="008B3F94" w:rsidP="00B8094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609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GKTK/ D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624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DEYEE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A6FDF4" w14:textId="76AF3851" w:rsidR="008B3F94" w:rsidRPr="009E7F36" w:rsidRDefault="008B3F94" w:rsidP="00B8094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832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69592C" w14:textId="68E9A71E" w:rsidR="008B3F94" w:rsidRPr="009E7F36" w:rsidRDefault="008B3F94" w:rsidP="00B8094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W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877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KGL/ K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1039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7B5C5" w14:textId="66A0875F" w:rsidR="008B3F94" w:rsidRPr="009E7F36" w:rsidRDefault="008B3F94" w:rsidP="00B8094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1114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YSKWDST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5277E5" w14:textId="77777777" w:rsidR="009E7F36" w:rsidRDefault="008B3F94" w:rsidP="00B8094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1169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LPSG/</w:t>
            </w:r>
          </w:p>
          <w:p w14:paraId="7AF52E90" w14:textId="3C1FE2F4" w:rsidR="008B3F94" w:rsidRPr="009E7F36" w:rsidRDefault="008B3F94" w:rsidP="00B8094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1217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CBF3F0" w14:textId="199D12CA" w:rsidR="008B3F94" w:rsidRPr="009E7F36" w:rsidRDefault="008B3F94" w:rsidP="00B8094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1510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PG/G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1656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WS</w:t>
            </w:r>
          </w:p>
        </w:tc>
      </w:tr>
      <w:tr w:rsidR="00EF1BA1" w:rsidRPr="009E7F36" w14:paraId="01CE69C8" w14:textId="77777777" w:rsidTr="009E7F36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FBC2FC" w14:textId="33610618" w:rsidR="003420EA" w:rsidRPr="009E7F36" w:rsidRDefault="003420EA" w:rsidP="003420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PP766459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740819" w14:textId="2C339193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E. dupreanum </w:t>
            </w:r>
            <w:proofErr w:type="spellStart"/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sapovirus</w:t>
            </w:r>
            <w:proofErr w:type="spellEnd"/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679D06" w14:textId="5164797C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469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PPGIGKT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FF9EE9" w14:textId="16957605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938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GKTK/ D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953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DEYEE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801F2B" w14:textId="7EDD6DD6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1161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38AAA2" w14:textId="0FCBAAA6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W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1206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KGL/ K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1368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6E5EB" w14:textId="135E582E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1443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YSKWDST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FCE2D2" w14:textId="77777777" w:rsid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1498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LPSG/</w:t>
            </w:r>
          </w:p>
          <w:p w14:paraId="0EDF0C6A" w14:textId="2CCE4A15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1546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EC0026" w14:textId="613FCB68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1839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PG/G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1985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WS</w:t>
            </w:r>
          </w:p>
        </w:tc>
      </w:tr>
      <w:tr w:rsidR="00EF1BA1" w:rsidRPr="009E7F36" w14:paraId="7441E321" w14:textId="1B930ACF" w:rsidTr="009E7F36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7CC46A" w14:textId="62B57EC4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OQ818340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87E329" w14:textId="36FC354A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E. dupreanum </w:t>
            </w:r>
            <w:proofErr w:type="spellStart"/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sapovirus</w:t>
            </w:r>
            <w:proofErr w:type="spellEnd"/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26EC5" w14:textId="02E9844B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201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PPGIGKT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02AFF" w14:textId="5BB74648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670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GKTK/ D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685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DEYEE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0F456B" w14:textId="47864163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893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E6D3F0" w14:textId="048754AD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W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938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KGL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266F6" w14:textId="272B6B2A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04DB50" w14:textId="47BAE6E0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DA8A3B" w14:textId="4612E825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EF1BA1" w:rsidRPr="009E7F36" w14:paraId="2BE0B5EB" w14:textId="77777777" w:rsidTr="009E7F36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F984424" w14:textId="67CD0C3A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PP766461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7B23C6" w14:textId="3B1AABB4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E. dupreanum </w:t>
            </w:r>
            <w:proofErr w:type="spellStart"/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sapovirus</w:t>
            </w:r>
            <w:proofErr w:type="spellEnd"/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182A31" w14:textId="0939EAAA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17434F" w14:textId="0DEC402C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E1FAB" w14:textId="3B66853E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91B829" w14:textId="67126A45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30351" w14:textId="4883D599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D9AA03" w14:textId="77777777" w:rsidR="00EF1BA1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39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LPSG/</w:t>
            </w:r>
          </w:p>
          <w:p w14:paraId="08B30F06" w14:textId="47CFB182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87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34192B" w14:textId="77777777" w:rsidR="00EF1BA1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379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PG/</w:t>
            </w:r>
          </w:p>
          <w:p w14:paraId="58540F6D" w14:textId="1BCF7E7C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525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WS</w:t>
            </w:r>
          </w:p>
        </w:tc>
      </w:tr>
      <w:tr w:rsidR="00EF1BA1" w:rsidRPr="009E7F36" w14:paraId="6832982B" w14:textId="77777777" w:rsidTr="009E7F36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E21B3C" w14:textId="405B03E8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PP766460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3BBA45" w14:textId="4148E9C7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E. dupreanum </w:t>
            </w:r>
            <w:proofErr w:type="spellStart"/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sapovirus</w:t>
            </w:r>
            <w:proofErr w:type="spellEnd"/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65AB00" w14:textId="253D6152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5E1936" w14:textId="3ECB3B17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F9E9E8" w14:textId="15A6B2F5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8F5973" w14:textId="372C0D10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76779" w14:textId="2FFDF129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F94680" w14:textId="3C197D46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128985" w14:textId="77777777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EF1BA1" w:rsidRPr="009E7F36" w14:paraId="6E57EA39" w14:textId="23768C79" w:rsidTr="009E7F36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B35842" w14:textId="7EB1B844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OQ818345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4DABC6" w14:textId="202E96BB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R. madagascariensis </w:t>
            </w:r>
            <w:proofErr w:type="spellStart"/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sapovirus</w:t>
            </w:r>
            <w:proofErr w:type="spellEnd"/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C3B5ED" w14:textId="3D409C33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272DA0" w14:textId="72B52EA2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5EF9C1" w14:textId="2629CA86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A027EC" w14:textId="2C4B3ADE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7C7FD" w14:textId="66266BE5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BFFA11" w14:textId="6B062B99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AC5F44" w14:textId="77777777" w:rsidR="00EF1BA1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138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PG/</w:t>
            </w:r>
          </w:p>
          <w:p w14:paraId="19D9B7CE" w14:textId="3C94346F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283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WS</w:t>
            </w:r>
          </w:p>
        </w:tc>
      </w:tr>
      <w:tr w:rsidR="00EF1BA1" w:rsidRPr="009E7F36" w14:paraId="0C6C6FED" w14:textId="6B3E7A93" w:rsidTr="009E7F36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C16EDD" w14:textId="02F6F282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OQ818347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C6EC2D" w14:textId="1A13CD46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R. madagascariensis </w:t>
            </w:r>
            <w:proofErr w:type="spellStart"/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sapovirus</w:t>
            </w:r>
            <w:proofErr w:type="spellEnd"/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5F56A9" w14:textId="0CC49C8B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8C62D8" w14:textId="64F99A1D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89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GKTK/ D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106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DEYEE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35B73B" w14:textId="15F9B895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314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C31D24" w14:textId="10F55322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W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359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KGL/ K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521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14E5E" w14:textId="344A032E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596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FSKWDST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3231A3" w14:textId="77777777" w:rsidR="00EF1BA1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651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LPSG/</w:t>
            </w:r>
          </w:p>
          <w:p w14:paraId="02584B63" w14:textId="0A5BEA25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699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6011A7" w14:textId="68D444EE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EF1BA1" w:rsidRPr="009E7F36" w14:paraId="0AE4D518" w14:textId="7F0B381D" w:rsidTr="009E7F36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ACF4FF" w14:textId="56C2049F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PP766470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3F8605" w14:textId="50E600A4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R. madagascariensis </w:t>
            </w:r>
            <w:proofErr w:type="spellStart"/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sapovirus</w:t>
            </w:r>
            <w:proofErr w:type="spellEnd"/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054E2D" w14:textId="0215391D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94DE73" w14:textId="402F44EF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121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GKTK/ D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137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DEYEE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AA2385" w14:textId="5FABB321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345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42197F6" w14:textId="3131E846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W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390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KGL/ K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552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4A0ED" w14:textId="1D5A15BC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627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YSKWDST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6FA2B2" w14:textId="77777777" w:rsidR="00EF1BA1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682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LPSG/</w:t>
            </w:r>
          </w:p>
          <w:p w14:paraId="514E8F9E" w14:textId="37A6E36D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730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6C1C60" w14:textId="3DBF65BA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EF1BA1" w:rsidRPr="009E7F36" w14:paraId="691A9025" w14:textId="158C315B" w:rsidTr="009E7F36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CFAA80" w14:textId="6C3825B9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PP766473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CCAD7E" w14:textId="57B8DC35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R. madagascariensis </w:t>
            </w:r>
            <w:proofErr w:type="spellStart"/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sapovirus</w:t>
            </w:r>
            <w:proofErr w:type="spellEnd"/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288F11" w14:textId="28C4C95A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056647" w14:textId="0F2C6BDD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16G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KTK/ D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32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DEYEE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6A9BA9" w14:textId="77D891BA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240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E28C92" w14:textId="23C67A80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W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285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KGL/ K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447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E25EF" w14:textId="0321451E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522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YSKWDST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A0B493" w14:textId="77777777" w:rsidR="00EF1BA1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577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LPSG/</w:t>
            </w:r>
          </w:p>
          <w:p w14:paraId="57120C4D" w14:textId="0DC145D5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625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EBFBC4" w14:textId="5A8DFD35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EF1BA1" w:rsidRPr="009E7F36" w14:paraId="71113B42" w14:textId="4318D591" w:rsidTr="009E7F36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18D4FA" w14:textId="410C1282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PP766474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AF4620" w14:textId="0761F91C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R. madagascariensis </w:t>
            </w:r>
            <w:proofErr w:type="spellStart"/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sapovirus</w:t>
            </w:r>
            <w:proofErr w:type="spellEnd"/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220228" w14:textId="3EB23BBF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103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PPGIGKT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B98BC8" w14:textId="0740D0DC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453616" w14:textId="008DC6F1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38BD9C" w14:textId="5A15C28C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5FC2F" w14:textId="071630B3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686F1E" w14:textId="7956F47A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E093A" w14:textId="1CEB2A30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EF1BA1" w:rsidRPr="009E7F36" w14:paraId="3C1A4F47" w14:textId="386E0FE2" w:rsidTr="009E7F36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1B55CD" w14:textId="072ED913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PP766476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B778DB" w14:textId="58C95255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R. madagascariensis </w:t>
            </w:r>
            <w:proofErr w:type="spellStart"/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sapovirus</w:t>
            </w:r>
            <w:proofErr w:type="spellEnd"/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A44C2B" w14:textId="117127F2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0AC299" w14:textId="3D162829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CE452" w14:textId="6B633AF8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CFCD26" w14:textId="58DA272A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42B63" w14:textId="36D83B40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E17073" w14:textId="2065D9CC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3B3605" w14:textId="77777777" w:rsidR="00EF1BA1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42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PG/</w:t>
            </w:r>
          </w:p>
          <w:p w14:paraId="131B3B87" w14:textId="0C300BA3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188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WS</w:t>
            </w:r>
          </w:p>
        </w:tc>
      </w:tr>
      <w:tr w:rsidR="00EF1BA1" w:rsidRPr="009E7F36" w14:paraId="3943C6AF" w14:textId="5F308AB5" w:rsidTr="009E7F36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6036C6" w14:textId="2B4A6B32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PP766477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223DEA" w14:textId="44D1EA56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R. madagascariensis </w:t>
            </w:r>
            <w:proofErr w:type="spellStart"/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sapovirus</w:t>
            </w:r>
            <w:proofErr w:type="spellEnd"/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AE411C" w14:textId="1A45B76E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046F77" w14:textId="7F9AA3EA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43E221" w14:textId="15BB1267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46DD5C" w14:textId="44BDAE05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61FC9" w14:textId="45619209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3E60A5" w14:textId="4B2C371D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141100" w14:textId="32911C9B" w:rsidR="003420EA" w:rsidRPr="009E7F36" w:rsidRDefault="003420EA" w:rsidP="003420E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EF1BA1" w:rsidRPr="009E7F36" w14:paraId="2D52754D" w14:textId="77777777" w:rsidTr="009E7F36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CC03FA" w14:textId="60FF26F7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OQ818348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C16124" w14:textId="4D334E2C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R. madagascariensis </w:t>
            </w:r>
            <w:proofErr w:type="spellStart"/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sapovirus</w:t>
            </w:r>
            <w:proofErr w:type="spellEnd"/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B87B51" w14:textId="444AC3C7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5FB914" w14:textId="03458250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Absent/ D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287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DEYEE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4C0842" w14:textId="1CA4E273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472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SCG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E5BD92" w14:textId="7C900FC5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W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519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KGL/ K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679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64B9A" w14:textId="3DBA000A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D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754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YSKWDST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8C5DF0" w14:textId="77777777" w:rsidR="00EF1BA1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809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LPSG/</w:t>
            </w:r>
          </w:p>
          <w:p w14:paraId="0AAF2A51" w14:textId="123C4E16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857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F710F5" w14:textId="562B6FF1" w:rsidR="003420EA" w:rsidRPr="009E7F36" w:rsidRDefault="003420EA" w:rsidP="003420E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4452D" w:rsidRPr="009E7F36" w14:paraId="442920E2" w14:textId="77777777" w:rsidTr="009E7F36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4938263" w14:textId="0D6BEA67" w:rsidR="0054452D" w:rsidRPr="009E7F36" w:rsidRDefault="0054452D" w:rsidP="005445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PP766468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FDCC49" w14:textId="000C195C" w:rsidR="0054452D" w:rsidRPr="009E7F36" w:rsidRDefault="0054452D" w:rsidP="005445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R. madagascariensis </w:t>
            </w:r>
            <w:proofErr w:type="spellStart"/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sapovirus</w:t>
            </w:r>
            <w:proofErr w:type="spellEnd"/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92C877" w14:textId="6B358AC7" w:rsidR="0054452D" w:rsidRPr="009E7F36" w:rsidRDefault="0054452D" w:rsidP="005445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28</w:t>
            </w: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PPGIGKT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213CB3" w14:textId="0019E285" w:rsidR="0054452D" w:rsidRPr="009E7F36" w:rsidRDefault="0054452D" w:rsidP="005445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24CBC" w14:textId="7C13AA8E" w:rsidR="0054452D" w:rsidRPr="009E7F36" w:rsidRDefault="0054452D" w:rsidP="005445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E69A7F" w14:textId="19830A2B" w:rsidR="0054452D" w:rsidRPr="009E7F36" w:rsidRDefault="0054452D" w:rsidP="005445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1CE94" w14:textId="5329C90B" w:rsidR="0054452D" w:rsidRPr="009E7F36" w:rsidRDefault="0054452D" w:rsidP="005445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1EF8CE" w14:textId="05129865" w:rsidR="0054452D" w:rsidRPr="009E7F36" w:rsidRDefault="0054452D" w:rsidP="005445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3BC609" w14:textId="356D15A9" w:rsidR="0054452D" w:rsidRPr="009E7F36" w:rsidRDefault="0054452D" w:rsidP="005445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54452D" w:rsidRPr="009E7F36" w14:paraId="5D3B2963" w14:textId="77777777" w:rsidTr="009E7F36"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46AFE4" w14:textId="3DE5C975" w:rsidR="0054452D" w:rsidRPr="009E7F36" w:rsidRDefault="0054452D" w:rsidP="005445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4452D">
              <w:rPr>
                <w:rFonts w:ascii="Calibri" w:hAnsi="Calibri" w:cs="Calibri"/>
                <w:color w:val="000000"/>
                <w:sz w:val="16"/>
                <w:szCs w:val="16"/>
              </w:rPr>
              <w:t>PV788824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D67700" w14:textId="4880C8B4" w:rsidR="0054452D" w:rsidRPr="009E7F36" w:rsidRDefault="0054452D" w:rsidP="005445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R. madagascariensis </w:t>
            </w:r>
            <w:proofErr w:type="spellStart"/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>sapovirus</w:t>
            </w:r>
            <w:proofErr w:type="spellEnd"/>
            <w:r w:rsidRPr="009E7F3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0052D" w14:textId="6D2D0B01" w:rsidR="0054452D" w:rsidRPr="009E7F36" w:rsidRDefault="008137AF" w:rsidP="005445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8137AF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473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PPGVGKS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388CE" w14:textId="0F99B573" w:rsidR="0054452D" w:rsidRPr="009E7F36" w:rsidRDefault="00C125AF" w:rsidP="005445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  <w:r w:rsidRPr="00C125AF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946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KKGK/D</w:t>
            </w:r>
            <w:r w:rsidRPr="00C125AF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960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DEYEE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319B" w14:textId="2CF34121" w:rsidR="0054452D" w:rsidRPr="009E7F36" w:rsidRDefault="00C125AF" w:rsidP="005445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C125AF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1146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DCG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80015E" w14:textId="3A6D6983" w:rsidR="0054452D" w:rsidRPr="009E7F36" w:rsidRDefault="00C125AF" w:rsidP="005445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W</w:t>
            </w:r>
            <w:r w:rsidRPr="00C125AF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1193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KGL/K</w:t>
            </w:r>
            <w:r w:rsidRPr="00C125AF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1354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DELR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C148DF" w14:textId="7C9F98D4" w:rsidR="0054452D" w:rsidRPr="009E7F36" w:rsidRDefault="00C125AF" w:rsidP="005445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</w:t>
            </w:r>
            <w:r w:rsidRPr="00C125AF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1429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YSKWDST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247D34" w14:textId="77777777" w:rsidR="00C125AF" w:rsidRDefault="00C125AF" w:rsidP="005445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</w:t>
            </w:r>
            <w:r w:rsidRPr="00C125AF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1484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LPSG/</w:t>
            </w:r>
          </w:p>
          <w:p w14:paraId="56153EB2" w14:textId="7FAACA6C" w:rsidR="0054452D" w:rsidRPr="009E7F36" w:rsidRDefault="00C125AF" w:rsidP="005445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 w:rsidRPr="00C125AF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1532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GDD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30889" w14:textId="7E869EE7" w:rsidR="0054452D" w:rsidRPr="009E7F36" w:rsidRDefault="00C125AF" w:rsidP="005445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</w:t>
            </w:r>
            <w:r w:rsidRPr="00C125AF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1829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PG/G</w:t>
            </w:r>
            <w:r w:rsidRPr="00C125AF"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1974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WS</w:t>
            </w:r>
          </w:p>
        </w:tc>
      </w:tr>
    </w:tbl>
    <w:p w14:paraId="6A11FC19" w14:textId="77777777" w:rsidR="003531F3" w:rsidRPr="007A44D7" w:rsidRDefault="003531F3">
      <w:pPr>
        <w:rPr>
          <w:sz w:val="18"/>
          <w:szCs w:val="18"/>
        </w:rPr>
      </w:pPr>
    </w:p>
    <w:sectPr w:rsidR="003531F3" w:rsidRPr="007A44D7" w:rsidSect="00EF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6654F"/>
    <w:rsid w:val="001768BD"/>
    <w:rsid w:val="00193BCF"/>
    <w:rsid w:val="001A6AF2"/>
    <w:rsid w:val="001D7757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420EA"/>
    <w:rsid w:val="00350106"/>
    <w:rsid w:val="00352587"/>
    <w:rsid w:val="003531F3"/>
    <w:rsid w:val="003573DC"/>
    <w:rsid w:val="00373B65"/>
    <w:rsid w:val="00387C02"/>
    <w:rsid w:val="00394FF5"/>
    <w:rsid w:val="00395383"/>
    <w:rsid w:val="003A6AF4"/>
    <w:rsid w:val="003B2812"/>
    <w:rsid w:val="003B4062"/>
    <w:rsid w:val="003E6FDE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06D73"/>
    <w:rsid w:val="00524D04"/>
    <w:rsid w:val="0054452D"/>
    <w:rsid w:val="00552B9B"/>
    <w:rsid w:val="00555EB4"/>
    <w:rsid w:val="005700F1"/>
    <w:rsid w:val="0057516E"/>
    <w:rsid w:val="00575649"/>
    <w:rsid w:val="00580892"/>
    <w:rsid w:val="0058561C"/>
    <w:rsid w:val="005A12F2"/>
    <w:rsid w:val="005D5936"/>
    <w:rsid w:val="005F71E0"/>
    <w:rsid w:val="00624F74"/>
    <w:rsid w:val="00654A2E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A44D7"/>
    <w:rsid w:val="007E5E3D"/>
    <w:rsid w:val="007F3C84"/>
    <w:rsid w:val="00804243"/>
    <w:rsid w:val="00806286"/>
    <w:rsid w:val="008137AF"/>
    <w:rsid w:val="00825159"/>
    <w:rsid w:val="008567ED"/>
    <w:rsid w:val="0087184F"/>
    <w:rsid w:val="008942D1"/>
    <w:rsid w:val="008B1735"/>
    <w:rsid w:val="008B3F94"/>
    <w:rsid w:val="008B5A74"/>
    <w:rsid w:val="008C1A50"/>
    <w:rsid w:val="008D1285"/>
    <w:rsid w:val="008D1906"/>
    <w:rsid w:val="008D5573"/>
    <w:rsid w:val="008E365C"/>
    <w:rsid w:val="008F1EBC"/>
    <w:rsid w:val="008F419E"/>
    <w:rsid w:val="00907A04"/>
    <w:rsid w:val="0092366A"/>
    <w:rsid w:val="009247E9"/>
    <w:rsid w:val="00933D0A"/>
    <w:rsid w:val="00954AA0"/>
    <w:rsid w:val="00957EDB"/>
    <w:rsid w:val="00991608"/>
    <w:rsid w:val="009A550F"/>
    <w:rsid w:val="009B4EC2"/>
    <w:rsid w:val="009B6AA4"/>
    <w:rsid w:val="009E506E"/>
    <w:rsid w:val="009E7F36"/>
    <w:rsid w:val="009F2E1F"/>
    <w:rsid w:val="00A03770"/>
    <w:rsid w:val="00A041DB"/>
    <w:rsid w:val="00A045B8"/>
    <w:rsid w:val="00A0505F"/>
    <w:rsid w:val="00A261E3"/>
    <w:rsid w:val="00A87880"/>
    <w:rsid w:val="00AA0A4D"/>
    <w:rsid w:val="00B22163"/>
    <w:rsid w:val="00B271A2"/>
    <w:rsid w:val="00B603D2"/>
    <w:rsid w:val="00B8094E"/>
    <w:rsid w:val="00BA4314"/>
    <w:rsid w:val="00BA4E80"/>
    <w:rsid w:val="00BD4CF2"/>
    <w:rsid w:val="00C125AF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DA1E42"/>
    <w:rsid w:val="00DA4C53"/>
    <w:rsid w:val="00DA6226"/>
    <w:rsid w:val="00E201E2"/>
    <w:rsid w:val="00E35B47"/>
    <w:rsid w:val="00E45364"/>
    <w:rsid w:val="00E4757C"/>
    <w:rsid w:val="00E639E3"/>
    <w:rsid w:val="00E76653"/>
    <w:rsid w:val="00E936C7"/>
    <w:rsid w:val="00EA4A7B"/>
    <w:rsid w:val="00EF0B0A"/>
    <w:rsid w:val="00EF1BA1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4F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6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20</cp:revision>
  <dcterms:created xsi:type="dcterms:W3CDTF">2024-07-26T06:43:00Z</dcterms:created>
  <dcterms:modified xsi:type="dcterms:W3CDTF">2025-06-20T16:46:00Z</dcterms:modified>
</cp:coreProperties>
</file>